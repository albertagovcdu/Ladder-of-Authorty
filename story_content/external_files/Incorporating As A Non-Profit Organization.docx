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C48DA" w:rsidRDefault="0041447F">
      <w:r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234950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7C471" id="Rectangle 4" o:spid="_x0000_s1026" style="position:absolute;margin-left:0;margin-top:18.5pt;width:139.5pt;height:756pt;z-index:25164748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" fillcolor="#2e3640" stroked="f" strokecolor="#212120" insetpen="t">
                <v:shadow color="#dcd6d4"/>
                <v:textbox inset="2.88pt,2.88pt,2.88pt,2.88pt"/>
                <w10:wrap anchorx="margin" anchory="page"/>
              </v:rect>
            </w:pict>
          </mc:Fallback>
        </mc:AlternateContent>
      </w:r>
      <w:r w:rsidR="00BC48DA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8684C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20F95" id="Freeform 24" o:spid="_x0000_s1026" style="position:absolute;margin-left:139.5pt;margin-top:18pt;width:436.5pt;height:116.6pt;z-index:25164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</w:p>
    <w:p w:rsidR="0052326A" w:rsidRDefault="0052326A">
      <w:pPr>
        <w:rPr>
          <w:noProof/>
          <w:color w:val="auto"/>
          <w:kern w:val="0"/>
          <w:sz w:val="24"/>
          <w:szCs w:val="24"/>
          <w:lang w:val="en-CA" w:eastAsia="en-CA"/>
        </w:rPr>
      </w:pPr>
    </w:p>
    <w:p w:rsidR="00BC48DA" w:rsidRDefault="00AD1554">
      <w:r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5295900</wp:posOffset>
                </wp:positionV>
                <wp:extent cx="2552700" cy="358775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58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1554" w:rsidRDefault="00AD1554" w:rsidP="00AD1554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D155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For example, </w:t>
                            </w:r>
                            <w:r w:rsidRPr="00AD1554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Grande Prairie Women’s Residence Association </w:t>
                            </w:r>
                            <w:r w:rsidRPr="00AD155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operat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</w:t>
                            </w:r>
                            <w:r w:rsidRPr="00AD155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as (o/a) </w:t>
                            </w:r>
                            <w:r w:rsidRPr="00AD1554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Odyssey House</w:t>
                            </w:r>
                            <w:r w:rsidRPr="00AD155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 </w:t>
                            </w:r>
                            <w:r w:rsidR="00005874" w:rsidRPr="00005874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Wapiti Community Dorm Society 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o/a </w:t>
                            </w:r>
                            <w:r w:rsidR="00005874" w:rsidRPr="00005874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Rotary House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:rsidR="00AD1554" w:rsidRDefault="00AD1554" w:rsidP="00AD1554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9B67A1" w:rsidRPr="00FA47FE" w:rsidRDefault="009B67A1" w:rsidP="008C6897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</w:pPr>
                            <w:r w:rsidRPr="00FA47FE"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  <w:t>NUANS Report</w:t>
                            </w:r>
                          </w:p>
                          <w:p w:rsidR="000447F9" w:rsidRDefault="008C6897" w:rsidP="00EB0396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Once your group has </w:t>
                            </w:r>
                            <w:r w:rsidR="009B67A1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chosen a name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you need to ensure it is not</w:t>
                            </w:r>
                            <w:r w:rsidR="009B67A1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already in use by another organization.  </w:t>
                            </w:r>
                            <w:r w:rsid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Obtaining a NUANS report will provide you with a </w:t>
                            </w:r>
                            <w:r w:rsidR="00EB0396" w:rsidRP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list</w:t>
                            </w:r>
                            <w:r w:rsid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of</w:t>
                            </w:r>
                            <w:r w:rsidR="00EB0396" w:rsidRP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the Alberta</w:t>
                            </w:r>
                            <w:r w:rsid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EB0396" w:rsidRP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corporate and society names most similar to the name you want</w:t>
                            </w:r>
                            <w:r w:rsidR="00EB039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 </w:t>
                            </w:r>
                            <w:r w:rsidR="000447F9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You can obtain a NUANS report here: www.nuans.com</w:t>
                            </w:r>
                          </w:p>
                          <w:p w:rsidR="00EE5197" w:rsidRDefault="00EB0396" w:rsidP="00EB0396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If you pursue a name that is 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similar to or includes that used by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another organization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or person,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you are required to 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obtain </w:t>
                            </w:r>
                            <w:r w:rsidR="000447F9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written 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permission from the representatives associated with that name and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submit 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it</w:t>
                            </w:r>
                            <w:r w:rsidR="004C6DC1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along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with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the NUANS report</w:t>
                            </w:r>
                            <w:r w:rsidR="00952C76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as part of your application for incorporation.</w:t>
                            </w:r>
                            <w:r w:rsidR="000447F9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 The NUANS report is valid for 90 days.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49.8pt;margin-top:417pt;width:201pt;height:282.5pt;z-index:251654656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WY+QIAAIcGAAAOAAAAZHJzL2Uyb0RvYy54bWysVclu2zAQvRfoPxC8K1qszUKUwJalokC6&#10;AG0/gJYoi6hEqiQTOS367x1SdqKkPRRNZYDgMhy+N/N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:rsidR="00AD1554" w:rsidRDefault="00AD1554" w:rsidP="00AD1554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AD155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For example, </w:t>
                      </w:r>
                      <w:r w:rsidRPr="00AD1554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Grande Prairie Women’s Residence Association </w:t>
                      </w:r>
                      <w:r w:rsidRPr="00AD155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operat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</w:t>
                      </w:r>
                      <w:r w:rsidRPr="00AD155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as (o/a) </w:t>
                      </w:r>
                      <w:r w:rsidRPr="00AD1554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Odyssey House</w:t>
                      </w:r>
                      <w:r w:rsidRPr="00AD155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 </w:t>
                      </w:r>
                      <w:r w:rsidR="00005874" w:rsidRPr="00005874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Wapiti Community Dorm Society 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o/a </w:t>
                      </w:r>
                      <w:r w:rsidR="00005874" w:rsidRPr="00005874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Rotary House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:rsidR="00AD1554" w:rsidRDefault="00AD1554" w:rsidP="00AD1554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  <w:p w:rsidR="009B67A1" w:rsidRPr="00FA47FE" w:rsidRDefault="009B67A1" w:rsidP="008C6897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</w:pPr>
                      <w:r w:rsidRPr="00FA47FE"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  <w:t>NUANS Report</w:t>
                      </w:r>
                    </w:p>
                    <w:p w:rsidR="000447F9" w:rsidRDefault="008C6897" w:rsidP="00EB0396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Once your group has </w:t>
                      </w:r>
                      <w:r w:rsidR="009B67A1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chosen a name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you need to ensure it is not</w:t>
                      </w:r>
                      <w:r w:rsidR="009B67A1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already in use by another organization.  </w:t>
                      </w:r>
                      <w:r w:rsid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Obtaining a NUANS report will provide you with a </w:t>
                      </w:r>
                      <w:r w:rsidR="00EB0396" w:rsidRP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list</w:t>
                      </w:r>
                      <w:r w:rsid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of</w:t>
                      </w:r>
                      <w:r w:rsidR="00EB0396" w:rsidRP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the Alberta</w:t>
                      </w:r>
                      <w:r w:rsid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="00EB0396" w:rsidRP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corporate and society names most similar to the name you want</w:t>
                      </w:r>
                      <w:r w:rsidR="00EB039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 </w:t>
                      </w:r>
                      <w:r w:rsidR="000447F9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You can obtain a NUANS report here: www.nuans.com</w:t>
                      </w:r>
                    </w:p>
                    <w:p w:rsidR="00EE5197" w:rsidRDefault="00EB0396" w:rsidP="00EB0396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If you pursue a name that is 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similar to or includes that used by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another organization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or person,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you are required to 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obtain </w:t>
                      </w:r>
                      <w:r w:rsidR="000447F9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written 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permission from the representatives associated with that name and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submit 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it</w:t>
                      </w:r>
                      <w:r w:rsidR="004C6DC1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along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with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the NUANS report</w:t>
                      </w:r>
                      <w:r w:rsidR="00952C76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as part of your application for incorporation.</w:t>
                      </w:r>
                      <w:r w:rsidR="000447F9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 The NUANS report is valid for 90 days.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ge">
                  <wp:posOffset>5086350</wp:posOffset>
                </wp:positionV>
                <wp:extent cx="2679700" cy="3746500"/>
                <wp:effectExtent l="0" t="0" r="6350" b="635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374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71C3" w:rsidRDefault="00320704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FC71C3">
                              <w:rPr>
                                <w:rFonts w:ascii="Arial" w:hAnsi="Arial" w:cs="Arial"/>
                                <w:b/>
                                <w:color w:val="676767"/>
                                <w:sz w:val="16"/>
                                <w:szCs w:val="15"/>
                                <w:lang w:val="en"/>
                              </w:rPr>
                              <w:t>CHOOSING A NAME FOR YOUR ORGANIZATION</w:t>
                            </w:r>
                          </w:p>
                          <w:p w:rsidR="007F102A" w:rsidRDefault="007F102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Your name is your brand.  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It is important to select a name that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is not only unique to your organization but also 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tells people </w:t>
                            </w:r>
                            <w:r w:rsidR="00EE519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what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your organization is all about.  </w:t>
                            </w:r>
                          </w:p>
                          <w:p w:rsidR="00870AFE" w:rsidRDefault="00870AFE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7F102A" w:rsidRPr="00FA47FE" w:rsidRDefault="007F102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</w:pPr>
                            <w:r w:rsidRPr="00FA47FE"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  <w:t>The Naming Formula</w:t>
                            </w:r>
                          </w:p>
                          <w:p w:rsidR="007F102A" w:rsidRDefault="00320704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Corporate Regist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ry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has developed </w:t>
                            </w:r>
                            <w:r w:rsidR="00B666DD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the following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formula to help you craft a name that clearly communicat</w:t>
                            </w:r>
                            <w:r w:rsidR="00B666DD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 what you are and what you do: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:rsidR="008015CF" w:rsidRDefault="007F102A" w:rsidP="008015CF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Organization name</w:t>
                            </w:r>
                            <w:r w:rsidR="00FC71C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B666DD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= </w:t>
                            </w:r>
                            <w:r w:rsidR="00B666DD" w:rsidRPr="00DA7EB1">
                              <w:rPr>
                                <w:rFonts w:ascii="Arial" w:hAnsi="Arial" w:cs="Arial"/>
                                <w:color w:val="C45911" w:themeColor="accent2" w:themeShade="BF"/>
                                <w:sz w:val="15"/>
                                <w:szCs w:val="15"/>
                                <w:lang w:val="en"/>
                              </w:rPr>
                              <w:t>d</w:t>
                            </w:r>
                            <w:r w:rsidR="00EA5CDA" w:rsidRPr="00DA7EB1">
                              <w:rPr>
                                <w:rFonts w:ascii="Arial" w:hAnsi="Arial" w:cs="Arial"/>
                                <w:color w:val="C45911" w:themeColor="accent2" w:themeShade="BF"/>
                                <w:sz w:val="15"/>
                                <w:szCs w:val="15"/>
                                <w:lang w:val="en"/>
                              </w:rPr>
                              <w:t>istinctive</w:t>
                            </w:r>
                            <w:r w:rsidR="00EA5CDA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element + </w:t>
                            </w:r>
                            <w:r w:rsidR="00EA5CDA" w:rsidRPr="00DA7EB1">
                              <w:rPr>
                                <w:rFonts w:ascii="Arial" w:hAnsi="Arial" w:cs="Arial"/>
                                <w:color w:val="2E74B5" w:themeColor="accent5" w:themeShade="BF"/>
                                <w:sz w:val="15"/>
                                <w:szCs w:val="15"/>
                                <w:lang w:val="en"/>
                              </w:rPr>
                              <w:t>descriptive element</w:t>
                            </w:r>
                            <w:r w:rsidR="00EA5CDA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+ </w:t>
                            </w:r>
                            <w:r w:rsidR="00EA5CDA" w:rsidRPr="00DA7EB1">
                              <w:rPr>
                                <w:rFonts w:ascii="Arial" w:hAnsi="Arial" w:cs="Arial"/>
                                <w:color w:val="538135" w:themeColor="accent6" w:themeShade="BF"/>
                                <w:sz w:val="15"/>
                                <w:szCs w:val="15"/>
                                <w:lang w:val="en"/>
                              </w:rPr>
                              <w:t>legal</w:t>
                            </w:r>
                            <w:r w:rsidR="00EA5CDA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element.</w:t>
                            </w:r>
                          </w:p>
                          <w:p w:rsidR="00AD1554" w:rsidRDefault="007F102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For example,</w:t>
                            </w:r>
                            <w:r w:rsidR="00EA5CDA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Pr="00DA7EB1">
                              <w:rPr>
                                <w:rFonts w:ascii="Arial" w:hAnsi="Arial" w:cs="Arial"/>
                                <w:i/>
                                <w:color w:val="C45911" w:themeColor="accent2" w:themeShade="BF"/>
                                <w:sz w:val="15"/>
                                <w:szCs w:val="15"/>
                                <w:lang w:val="en"/>
                              </w:rPr>
                              <w:t xml:space="preserve">John Smith </w:t>
                            </w:r>
                            <w:r w:rsidRPr="00DA7EB1">
                              <w:rPr>
                                <w:rFonts w:ascii="Arial" w:hAnsi="Arial" w:cs="Arial"/>
                                <w:i/>
                                <w:color w:val="2E74B5" w:themeColor="accent5" w:themeShade="BF"/>
                                <w:sz w:val="15"/>
                                <w:szCs w:val="15"/>
                                <w:lang w:val="en"/>
                              </w:rPr>
                              <w:t>White Water Rafting</w:t>
                            </w:r>
                            <w:r w:rsidRPr="007F102A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Memorial </w:t>
                            </w:r>
                            <w:r w:rsidRPr="00DA7EB1">
                              <w:rPr>
                                <w:rFonts w:ascii="Arial" w:hAnsi="Arial" w:cs="Arial"/>
                                <w:i/>
                                <w:color w:val="538135" w:themeColor="accent6" w:themeShade="BF"/>
                                <w:sz w:val="15"/>
                                <w:szCs w:val="15"/>
                                <w:lang w:val="en"/>
                              </w:rPr>
                              <w:t>Foundation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r w:rsidR="00EA5CDA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    </w:t>
                            </w:r>
                          </w:p>
                          <w:p w:rsidR="00C00256" w:rsidRDefault="00EA5CDA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:rsidR="00AD1554" w:rsidRPr="00AD1554" w:rsidRDefault="00AD1554" w:rsidP="00AD1554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</w:pPr>
                            <w:r w:rsidRPr="00AD1554"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  <w:t>Legal Name Versus Operating Name</w:t>
                            </w:r>
                          </w:p>
                          <w:p w:rsidR="00AD1554" w:rsidRPr="00AD1554" w:rsidRDefault="00AD1554" w:rsidP="00AD1554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D155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You may wish to establish a legal name as well as a trade name or “doing business as” name.  You may do so by filing a Declaration of Trade Name form with Corporate Registry.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50pt;margin-top:400.5pt;width:211pt;height:29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FC71C3" w:rsidRDefault="00320704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FC71C3">
                        <w:rPr>
                          <w:rFonts w:ascii="Arial" w:hAnsi="Arial" w:cs="Arial"/>
                          <w:b/>
                          <w:color w:val="676767"/>
                          <w:sz w:val="16"/>
                          <w:szCs w:val="15"/>
                          <w:lang w:val="en"/>
                        </w:rPr>
                        <w:t>CHOOSING A NAME FOR YOUR ORGANIZATION</w:t>
                      </w:r>
                    </w:p>
                    <w:p w:rsidR="007F102A" w:rsidRDefault="007F102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Your name is your brand.  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It is important to select a name that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is not only unique to your organization but also 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tells people </w:t>
                      </w:r>
                      <w:r w:rsidR="00EE519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what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your organization is all about.  </w:t>
                      </w:r>
                    </w:p>
                    <w:p w:rsidR="00870AFE" w:rsidRDefault="00870AFE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  <w:p w:rsidR="007F102A" w:rsidRPr="00FA47FE" w:rsidRDefault="007F102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</w:pPr>
                      <w:r w:rsidRPr="00FA47FE"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  <w:t>The Naming Formula</w:t>
                      </w:r>
                    </w:p>
                    <w:p w:rsidR="007F102A" w:rsidRDefault="00320704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Corporate Regist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ry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has developed </w:t>
                      </w:r>
                      <w:r w:rsidR="00B666DD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the following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formula to help you craft a name that clearly communicat</w:t>
                      </w:r>
                      <w:r w:rsidR="00B666DD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 what you are and what you do: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:rsidR="008015CF" w:rsidRDefault="007F102A" w:rsidP="008015CF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Organization name</w:t>
                      </w:r>
                      <w:r w:rsidR="00FC71C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="00B666DD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= </w:t>
                      </w:r>
                      <w:r w:rsidR="00B666DD" w:rsidRPr="00DA7EB1">
                        <w:rPr>
                          <w:rFonts w:ascii="Arial" w:hAnsi="Arial" w:cs="Arial"/>
                          <w:color w:val="C45911" w:themeColor="accent2" w:themeShade="BF"/>
                          <w:sz w:val="15"/>
                          <w:szCs w:val="15"/>
                          <w:lang w:val="en"/>
                        </w:rPr>
                        <w:t>d</w:t>
                      </w:r>
                      <w:r w:rsidR="00EA5CDA" w:rsidRPr="00DA7EB1">
                        <w:rPr>
                          <w:rFonts w:ascii="Arial" w:hAnsi="Arial" w:cs="Arial"/>
                          <w:color w:val="C45911" w:themeColor="accent2" w:themeShade="BF"/>
                          <w:sz w:val="15"/>
                          <w:szCs w:val="15"/>
                          <w:lang w:val="en"/>
                        </w:rPr>
                        <w:t>istinctive</w:t>
                      </w:r>
                      <w:r w:rsidR="00EA5CDA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element + </w:t>
                      </w:r>
                      <w:r w:rsidR="00EA5CDA" w:rsidRPr="00DA7EB1">
                        <w:rPr>
                          <w:rFonts w:ascii="Arial" w:hAnsi="Arial" w:cs="Arial"/>
                          <w:color w:val="2E74B5" w:themeColor="accent5" w:themeShade="BF"/>
                          <w:sz w:val="15"/>
                          <w:szCs w:val="15"/>
                          <w:lang w:val="en"/>
                        </w:rPr>
                        <w:t>descriptive element</w:t>
                      </w:r>
                      <w:r w:rsidR="00EA5CDA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+ </w:t>
                      </w:r>
                      <w:r w:rsidR="00EA5CDA" w:rsidRPr="00DA7EB1">
                        <w:rPr>
                          <w:rFonts w:ascii="Arial" w:hAnsi="Arial" w:cs="Arial"/>
                          <w:color w:val="538135" w:themeColor="accent6" w:themeShade="BF"/>
                          <w:sz w:val="15"/>
                          <w:szCs w:val="15"/>
                          <w:lang w:val="en"/>
                        </w:rPr>
                        <w:t>legal</w:t>
                      </w:r>
                      <w:r w:rsidR="00EA5CDA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element.</w:t>
                      </w:r>
                    </w:p>
                    <w:p w:rsidR="00AD1554" w:rsidRDefault="007F102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For example,</w:t>
                      </w:r>
                      <w:r w:rsidR="00EA5CDA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Pr="00DA7EB1">
                        <w:rPr>
                          <w:rFonts w:ascii="Arial" w:hAnsi="Arial" w:cs="Arial"/>
                          <w:i/>
                          <w:color w:val="C45911" w:themeColor="accent2" w:themeShade="BF"/>
                          <w:sz w:val="15"/>
                          <w:szCs w:val="15"/>
                          <w:lang w:val="en"/>
                        </w:rPr>
                        <w:t xml:space="preserve">John Smith </w:t>
                      </w:r>
                      <w:r w:rsidRPr="00DA7EB1">
                        <w:rPr>
                          <w:rFonts w:ascii="Arial" w:hAnsi="Arial" w:cs="Arial"/>
                          <w:i/>
                          <w:color w:val="2E74B5" w:themeColor="accent5" w:themeShade="BF"/>
                          <w:sz w:val="15"/>
                          <w:szCs w:val="15"/>
                          <w:lang w:val="en"/>
                        </w:rPr>
                        <w:t>White Water Rafting</w:t>
                      </w:r>
                      <w:r w:rsidRPr="007F102A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 Memorial </w:t>
                      </w:r>
                      <w:r w:rsidRPr="00DA7EB1">
                        <w:rPr>
                          <w:rFonts w:ascii="Arial" w:hAnsi="Arial" w:cs="Arial"/>
                          <w:i/>
                          <w:color w:val="538135" w:themeColor="accent6" w:themeShade="BF"/>
                          <w:sz w:val="15"/>
                          <w:szCs w:val="15"/>
                          <w:lang w:val="en"/>
                        </w:rPr>
                        <w:t>Foundation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  <w:r w:rsidR="00EA5CDA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    </w:t>
                      </w:r>
                    </w:p>
                    <w:p w:rsidR="00C00256" w:rsidRDefault="00EA5CDA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:rsidR="00AD1554" w:rsidRPr="00AD1554" w:rsidRDefault="00AD1554" w:rsidP="00AD1554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</w:pPr>
                      <w:r w:rsidRPr="00AD1554"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  <w:t>Legal Name Versus Operating Name</w:t>
                      </w:r>
                    </w:p>
                    <w:p w:rsidR="00AD1554" w:rsidRPr="00AD1554" w:rsidRDefault="00AD1554" w:rsidP="00AD1554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AD155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You may wish to establish a legal name as well as a trade name or “doing business as” name.  You may do so by filing a Declaration of Trade Name form with Corporate Registry.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A2E1E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ge">
                  <wp:posOffset>2000250</wp:posOffset>
                </wp:positionV>
                <wp:extent cx="1485900" cy="781050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81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732A" w:rsidRDefault="00C0307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</w:t>
                            </w:r>
                            <w:r w:rsidR="00E404D9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TEP 1</w:t>
                            </w: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: </w:t>
                            </w:r>
                            <w:r w:rsidR="00FA732A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SECURE FOUNDING MEMBERS</w:t>
                            </w:r>
                          </w:p>
                          <w:p w:rsidR="00FA732A" w:rsidRDefault="00FA732A" w:rsidP="00FA732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At least five (5) persons are required to form a Society.</w:t>
                            </w:r>
                          </w:p>
                          <w:p w:rsidR="00317BDC" w:rsidRDefault="00E404D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STEP 2</w:t>
                            </w:r>
                            <w:r w:rsidR="00FA732A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: </w:t>
                            </w:r>
                            <w:r w:rsidR="0035286A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CHOOSE</w:t>
                            </w:r>
                            <w:r w:rsidR="00C03071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A NAME</w:t>
                            </w:r>
                          </w:p>
                          <w:p w:rsidR="00317BDC" w:rsidRDefault="00C0307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Your organization’s name should be unique and possess distinctive, descriptive and legal elements</w:t>
                            </w:r>
                            <w:r w:rsidR="00317BDC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 </w:t>
                            </w:r>
                          </w:p>
                          <w:p w:rsidR="00F9336C" w:rsidRDefault="0042355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STEP 3</w:t>
                            </w:r>
                            <w:r w:rsidR="00C03071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:</w:t>
                            </w:r>
                            <w:r w:rsidR="00F9336C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PURCHASE A NUANS REPORT</w:t>
                            </w:r>
                          </w:p>
                          <w:p w:rsidR="00F9336C" w:rsidRPr="00406DA7" w:rsidRDefault="00F9336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406DA7"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  <w:t>A NUANS report will reveal whether or not the name selected for your organization is already in use.</w:t>
                            </w:r>
                          </w:p>
                          <w:p w:rsidR="00317BDC" w:rsidRDefault="0042355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STEP 4</w:t>
                            </w:r>
                            <w:r w:rsidR="00F9336C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: COMPLETE THE APPLICATION TO FORM A SOCIETY</w:t>
                            </w:r>
                          </w:p>
                          <w:p w:rsidR="00317BDC" w:rsidRDefault="00F34B07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The application form details the chosen purpose and structure of your society as defined by its “objects” and “bylaws</w:t>
                            </w:r>
                            <w:r w:rsidR="0031222D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,”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respectively.  </w:t>
                            </w:r>
                          </w:p>
                          <w:p w:rsidR="003A2E1E" w:rsidRPr="003A2E1E" w:rsidRDefault="003A2E1E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3A2E1E"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  <w:t>STEP 5: COMPLETE NOTICE OF ADDRESS OF SOCIETY FORM</w:t>
                            </w:r>
                          </w:p>
                          <w:p w:rsidR="003A2E1E" w:rsidRDefault="003A2E1E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Submit the form along with other required p</w:t>
                            </w:r>
                            <w:r w:rsidR="00954567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aperwork to Corporate Registry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:rsidR="00317BDC" w:rsidRDefault="0042355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 xml:space="preserve">STEP </w:t>
                            </w:r>
                            <w:r w:rsidR="003A2E1E"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6</w:t>
                            </w:r>
                            <w:r w:rsidR="000839F2"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: FILE WITH CORPORATE REGISTRY</w:t>
                            </w:r>
                          </w:p>
                          <w:p w:rsidR="00317BDC" w:rsidRDefault="000839F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Submit your NUANS report, application </w:t>
                            </w:r>
                            <w:r w:rsidR="00954567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forms, 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and bylaws along with the application fee </w:t>
                            </w:r>
                            <w:r w:rsidR="0031222D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to Corporate R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egistries for approval.  It’s response can take upwards of 5 months.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2.5pt;margin-top:157.5pt;width:117pt;height:61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" filled="f" fillcolor="#fffffe" stroked="f" strokecolor="#212120" insetpen="t">
                <v:textbox inset="2.88pt,2.88pt,2.88pt,2.88pt">
                  <w:txbxContent>
                    <w:p w:rsidR="00FA732A" w:rsidRDefault="00C0307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</w:t>
                      </w:r>
                      <w:r w:rsidR="00E404D9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TEP 1</w:t>
                      </w: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: </w:t>
                      </w:r>
                      <w:r w:rsidR="00FA732A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SECURE FOUNDING MEMBERS</w:t>
                      </w:r>
                    </w:p>
                    <w:p w:rsidR="00FA732A" w:rsidRDefault="00FA732A" w:rsidP="00FA732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At least five (5) persons are required to form a Society.</w:t>
                      </w:r>
                    </w:p>
                    <w:p w:rsidR="00317BDC" w:rsidRDefault="00E404D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STEP 2</w:t>
                      </w:r>
                      <w:r w:rsidR="00FA732A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: </w:t>
                      </w:r>
                      <w:r w:rsidR="0035286A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CHOOSE</w:t>
                      </w:r>
                      <w:r w:rsidR="00C03071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A NAME</w:t>
                      </w:r>
                    </w:p>
                    <w:p w:rsidR="00317BDC" w:rsidRDefault="00C0307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Your organization’s name should be unique and possess distinctive, descriptive and legal elements</w:t>
                      </w:r>
                      <w:r w:rsidR="00317BDC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 </w:t>
                      </w:r>
                    </w:p>
                    <w:p w:rsidR="00F9336C" w:rsidRDefault="0042355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STEP 3</w:t>
                      </w:r>
                      <w:r w:rsidR="00C03071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:</w:t>
                      </w:r>
                      <w:r w:rsidR="00F9336C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PURCHASE A NUANS REPORT</w:t>
                      </w:r>
                    </w:p>
                    <w:p w:rsidR="00F9336C" w:rsidRPr="00406DA7" w:rsidRDefault="00F9336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"/>
                        </w:rPr>
                      </w:pPr>
                      <w:r w:rsidRPr="00406DA7"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"/>
                        </w:rPr>
                        <w:t>A NUANS report will reveal whether or not the name selected for your organization is already in use.</w:t>
                      </w:r>
                    </w:p>
                    <w:p w:rsidR="00317BDC" w:rsidRDefault="0042355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STEP 4</w:t>
                      </w:r>
                      <w:r w:rsidR="00F9336C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: COMPLETE THE APPLICATION TO FORM A SOCIETY</w:t>
                      </w:r>
                    </w:p>
                    <w:p w:rsidR="00317BDC" w:rsidRDefault="00F34B07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The application form details the chosen purpose and structure of your society as defined by its “objects” and “bylaws</w:t>
                      </w:r>
                      <w:r w:rsidR="0031222D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,”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respectively.  </w:t>
                      </w:r>
                    </w:p>
                    <w:p w:rsidR="003A2E1E" w:rsidRPr="003A2E1E" w:rsidRDefault="003A2E1E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</w:pPr>
                      <w:r w:rsidRPr="003A2E1E"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  <w:t>STEP 5: COMPLETE NOTICE OF ADDRESS OF SOCIETY FORM</w:t>
                      </w:r>
                    </w:p>
                    <w:p w:rsidR="003A2E1E" w:rsidRDefault="003A2E1E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Submit the form along with other required p</w:t>
                      </w:r>
                      <w:r w:rsidR="00954567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aperwork to Corporate Registry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:rsidR="00317BDC" w:rsidRDefault="0042355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 xml:space="preserve">STEP </w:t>
                      </w:r>
                      <w:r w:rsidR="003A2E1E"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6</w:t>
                      </w:r>
                      <w:r w:rsidR="000839F2"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: FILE WITH CORPORATE REGISTRY</w:t>
                      </w:r>
                    </w:p>
                    <w:p w:rsidR="00317BDC" w:rsidRDefault="000839F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Submit your NUANS report, application </w:t>
                      </w:r>
                      <w:r w:rsidR="00954567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forms, 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and bylaws along with the application fee </w:t>
                      </w:r>
                      <w:r w:rsidR="0031222D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to Corporate R</w:t>
                      </w: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egistries for approval.  It’s response can take upwards of 5 months.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631F">
        <w:rPr>
          <w:noProof/>
          <w:lang w:val="en-CA" w:eastAsia="en-CA"/>
        </w:rPr>
        <mc:AlternateContent>
          <mc:Choice Requires="wps">
            <w:drawing>
              <wp:anchor distT="118745" distB="118745" distL="114300" distR="114300" simplePos="0" relativeHeight="251696640" behindDoc="0" locked="0" layoutInCell="0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2891790</wp:posOffset>
                </wp:positionV>
                <wp:extent cx="2127250" cy="94742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C0" w:rsidRPr="00B269C0" w:rsidRDefault="00B269C0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b/>
                                <w:color w:val="ED7D31" w:themeColor="accent2"/>
                                <w:sz w:val="16"/>
                              </w:rPr>
                            </w:pPr>
                            <w:r w:rsidRPr="00B269C0">
                              <w:rPr>
                                <w:b/>
                                <w:iCs/>
                                <w:color w:val="ED7D31" w:themeColor="accent2"/>
                                <w:szCs w:val="24"/>
                              </w:rPr>
                              <w:t xml:space="preserve">YOUR GROUP’S NAME HERE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76.55pt;margin-top:227.7pt;width:167.5pt;height:74.6pt;z-index:25169664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" o:allowincell="f" filled="f" stroked="f" strokeweight="1pt">
                <v:textbox style="mso-fit-shape-to-text:t">
                  <w:txbxContent>
                    <w:p w:rsidR="00B269C0" w:rsidRPr="00B269C0" w:rsidRDefault="00B269C0">
                      <w:pPr>
                        <w:pBdr>
                          <w:left w:val="single" w:sz="12" w:space="9" w:color="4472C4" w:themeColor="accent1"/>
                        </w:pBdr>
                        <w:rPr>
                          <w:b/>
                          <w:color w:val="ED7D31" w:themeColor="accent2"/>
                          <w:sz w:val="16"/>
                        </w:rPr>
                      </w:pPr>
                      <w:r w:rsidRPr="00B269C0">
                        <w:rPr>
                          <w:b/>
                          <w:iCs/>
                          <w:color w:val="ED7D31" w:themeColor="accent2"/>
                          <w:szCs w:val="24"/>
                        </w:rPr>
                        <w:t xml:space="preserve">YOUR GROUP’S NAME HERE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9AE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1905000</wp:posOffset>
                </wp:positionV>
                <wp:extent cx="2387600" cy="3003550"/>
                <wp:effectExtent l="0" t="0" r="0" b="63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300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28DF" w:rsidRPr="005C4FDD" w:rsidRDefault="00A528DF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EF792F"/>
                                <w:sz w:val="18"/>
                                <w:szCs w:val="15"/>
                                <w:lang w:val="en"/>
                              </w:rPr>
                            </w:pPr>
                            <w:r w:rsidRPr="005C4FDD">
                              <w:rPr>
                                <w:rFonts w:ascii="Arial" w:hAnsi="Arial" w:cs="Arial"/>
                                <w:b/>
                                <w:color w:val="EF792F"/>
                                <w:sz w:val="18"/>
                                <w:szCs w:val="15"/>
                                <w:lang w:val="en"/>
                              </w:rPr>
                              <w:t>WHO CAN INCORPORATE?</w:t>
                            </w:r>
                          </w:p>
                          <w:p w:rsidR="00CB15CC" w:rsidRPr="00CB15CC" w:rsidRDefault="00CB15CC" w:rsidP="00CB15CC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b/>
                                <w:color w:val="2E364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317BDC" w:rsidRDefault="00A528DF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According to the Alberta Societies Act, </w:t>
                            </w:r>
                            <w:r w:rsidR="003D25D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a group of five (5) or more persons is e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ligible for incorporation as a not-for-profit society</w:t>
                            </w:r>
                            <w:r w:rsidR="003D25D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if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:</w:t>
                            </w:r>
                          </w:p>
                          <w:p w:rsidR="00317BDC" w:rsidRDefault="00317BDC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A528DF" w:rsidRDefault="003D25D9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It’s primary purpose is</w:t>
                            </w:r>
                            <w:r w:rsidR="00CB15CC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of </w:t>
                            </w:r>
                            <w:r w:rsidRPr="003D25D9">
                              <w:rPr>
                                <w:rFonts w:ascii="Arial" w:hAnsi="Arial" w:cs="Arial"/>
                                <w:b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public benefit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and include activities that may be </w:t>
                            </w:r>
                            <w:r w:rsidRPr="003D25D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benevolent, philanthropic, charitable, provident, scientific, artistic, literary, social, educational, agricultural,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or sporting in nature;</w:t>
                            </w:r>
                          </w:p>
                          <w:p w:rsidR="003D25D9" w:rsidRDefault="003D25D9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317BDC" w:rsidRDefault="007F53F9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It is not intent on </w:t>
                            </w:r>
                            <w:r w:rsidRPr="007F53F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carrying on a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ny signifcant</w:t>
                            </w:r>
                            <w:r w:rsidRPr="007F53F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Pr="007F53F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trade or busines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; and,</w:t>
                            </w:r>
                          </w:p>
                          <w:p w:rsidR="00317BDC" w:rsidRDefault="00317BDC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317BDC" w:rsidRDefault="007F53F9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It intends to use a</w:t>
                            </w:r>
                            <w:r w:rsidRPr="007F53F9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ny surpluses realized from the activities of the organization solely for the purpose of promoting the objects of the organization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:rsidR="0041447F" w:rsidRDefault="0041447F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41447F" w:rsidRDefault="0041447F" w:rsidP="00D44DA1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I</w:t>
                            </w:r>
                            <w:r w:rsidR="008D70BB"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t i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  <w:t>ntends to operate solely in Alberta.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36.8pt;margin-top:150pt;width:188pt;height:236.5pt;z-index:25164851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gT/A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" filled="f" fillcolor="#fffffe" stroked="f" strokecolor="#212120" insetpen="t">
                <v:textbox inset="2.88pt,2.88pt,2.88pt,2.88pt">
                  <w:txbxContent>
                    <w:p w:rsidR="00A528DF" w:rsidRPr="005C4FDD" w:rsidRDefault="00A528DF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EF792F"/>
                          <w:sz w:val="18"/>
                          <w:szCs w:val="15"/>
                          <w:lang w:val="en"/>
                        </w:rPr>
                      </w:pPr>
                      <w:r w:rsidRPr="005C4FDD">
                        <w:rPr>
                          <w:rFonts w:ascii="Arial" w:hAnsi="Arial" w:cs="Arial"/>
                          <w:b/>
                          <w:color w:val="EF792F"/>
                          <w:sz w:val="18"/>
                          <w:szCs w:val="15"/>
                          <w:lang w:val="en"/>
                        </w:rPr>
                        <w:t>WHO CAN INCORPORATE?</w:t>
                      </w:r>
                    </w:p>
                    <w:p w:rsidR="00CB15CC" w:rsidRPr="00CB15CC" w:rsidRDefault="00CB15CC" w:rsidP="00CB15CC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b/>
                          <w:color w:val="2E3640"/>
                          <w:sz w:val="16"/>
                          <w:szCs w:val="16"/>
                          <w:lang w:val="en"/>
                        </w:rPr>
                      </w:pPr>
                    </w:p>
                    <w:p w:rsidR="00317BDC" w:rsidRDefault="00A528DF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According to the Alberta Societies Act, </w:t>
                      </w:r>
                      <w:r w:rsidR="003D25D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a group of five (5) or more persons is e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ligible for incorporation as a not-for-profit society</w:t>
                      </w:r>
                      <w:r w:rsidR="003D25D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if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:</w:t>
                      </w:r>
                    </w:p>
                    <w:p w:rsidR="00317BDC" w:rsidRDefault="00317BDC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:rsidR="00A528DF" w:rsidRDefault="003D25D9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It’s primary purpose is</w:t>
                      </w:r>
                      <w:r w:rsidR="00CB15CC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of </w:t>
                      </w:r>
                      <w:r w:rsidRPr="003D25D9">
                        <w:rPr>
                          <w:rFonts w:ascii="Arial" w:hAnsi="Arial" w:cs="Arial"/>
                          <w:b/>
                          <w:color w:val="2E3640"/>
                          <w:sz w:val="15"/>
                          <w:szCs w:val="15"/>
                          <w:lang w:val="en"/>
                        </w:rPr>
                        <w:t>public benefit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and include activities that may be </w:t>
                      </w:r>
                      <w:r w:rsidRPr="003D25D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benevolent, philanthropic, charitable, provident, scientific, artistic, literary, social, educational, agricultural,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or sporting in nature;</w:t>
                      </w:r>
                    </w:p>
                    <w:p w:rsidR="003D25D9" w:rsidRDefault="003D25D9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:rsidR="00317BDC" w:rsidRDefault="007F53F9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It is not intent on </w:t>
                      </w:r>
                      <w:r w:rsidRPr="007F53F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carrying on a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ny signifcant</w:t>
                      </w:r>
                      <w:r w:rsidRPr="007F53F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Pr="007F53F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trade or busines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; and,</w:t>
                      </w:r>
                    </w:p>
                    <w:p w:rsidR="00317BDC" w:rsidRDefault="00317BDC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:rsidR="00317BDC" w:rsidRDefault="007F53F9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It intends to use a</w:t>
                      </w:r>
                      <w:r w:rsidRPr="007F53F9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ny surpluses realized from the activities of the organization solely for the purpose of promoting the objects of the organization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:rsidR="0041447F" w:rsidRDefault="0041447F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:rsidR="0041447F" w:rsidRDefault="0041447F" w:rsidP="00D44DA1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I</w:t>
                      </w:r>
                      <w:r w:rsidR="008D70BB"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t i</w:t>
                      </w: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  <w:t>ntends to operate solely in Alberta.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79AE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4199890</wp:posOffset>
                </wp:positionV>
                <wp:extent cx="45719" cy="45719"/>
                <wp:effectExtent l="0" t="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BAF96" id="Oval 72" o:spid="_x0000_s1026" style="position:absolute;margin-left:376.05pt;margin-top:330.7pt;width:3.6pt;height:3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" fillcolor="#e33830" strokecolor="#ed7d31 [3205]" strokeweight=".5pt">
                <v:stroke joinstyle="miter"/>
              </v:oval>
            </w:pict>
          </mc:Fallback>
        </mc:AlternateContent>
      </w:r>
      <w:r w:rsidR="004479AE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ge">
                  <wp:posOffset>4132580</wp:posOffset>
                </wp:positionV>
                <wp:extent cx="45719" cy="45719"/>
                <wp:effectExtent l="0" t="0" r="0" b="0"/>
                <wp:wrapNone/>
                <wp:docPr id="1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F54BC" id="Oval 22" o:spid="_x0000_s1026" style="position:absolute;margin-left:375.2pt;margin-top:325.4pt;width:3.6pt;height:3.6pt;flip:y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" fillcolor="#e33830" stroked="f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4479AE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ge">
                  <wp:posOffset>3661410</wp:posOffset>
                </wp:positionV>
                <wp:extent cx="35560" cy="35560"/>
                <wp:effectExtent l="8255" t="3810" r="3810" b="8255"/>
                <wp:wrapNone/>
                <wp:docPr id="1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A2AAFF" id="Oval 21" o:spid="_x0000_s1026" style="position:absolute;margin-left:375.9pt;margin-top:288.3pt;width:2.8pt;height:2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4479AE">
        <w:rPr>
          <w:noProof/>
          <w:color w:val="auto"/>
          <w:kern w:val="0"/>
          <w:sz w:val="24"/>
          <w:szCs w:val="24"/>
          <w:lang w:val="en-CA" w:eastAsia="en-CA"/>
        </w:rPr>
        <w:drawing>
          <wp:anchor distT="36576" distB="36576" distL="36576" distR="36576" simplePos="0" relativeHeight="251646464" behindDoc="0" locked="0" layoutInCell="1" allowOverlap="1">
            <wp:simplePos x="0" y="0"/>
            <wp:positionH relativeFrom="column">
              <wp:posOffset>2128520</wp:posOffset>
            </wp:positionH>
            <wp:positionV relativeFrom="page">
              <wp:posOffset>2196465</wp:posOffset>
            </wp:positionV>
            <wp:extent cx="2259046" cy="2520000"/>
            <wp:effectExtent l="228600" t="228600" r="236855" b="2235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" b="17077"/>
                    <a:stretch/>
                  </pic:blipFill>
                  <pic:spPr bwMode="auto">
                    <a:xfrm>
                      <a:off x="0" y="0"/>
                      <a:ext cx="2259046" cy="2520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2E364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2C9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ge">
                  <wp:posOffset>2900045</wp:posOffset>
                </wp:positionV>
                <wp:extent cx="45719" cy="45719"/>
                <wp:effectExtent l="0" t="0" r="0" b="0"/>
                <wp:wrapNone/>
                <wp:docPr id="1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A072E2" id="Oval 20" o:spid="_x0000_s1026" style="position:absolute;margin-left:375.95pt;margin-top:228.35pt;width:3.6pt;height:3.6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2742C9">
        <w:rPr>
          <w:noProof/>
          <w:color w:val="auto"/>
          <w:kern w:val="0"/>
          <w:sz w:val="24"/>
          <w:szCs w:val="24"/>
          <w:lang w:val="en-CA" w:eastAsia="en-CA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ge">
                  <wp:posOffset>558800</wp:posOffset>
                </wp:positionV>
                <wp:extent cx="48831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2742C9" w:rsidRDefault="00C03071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 w:rsidRPr="002742C9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Incorporating </w:t>
                            </w:r>
                            <w:r w:rsidR="00E23B4A" w:rsidRPr="002742C9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>As A</w:t>
                            </w:r>
                            <w:r w:rsidRPr="002742C9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4"/>
                                <w:szCs w:val="44"/>
                                <w:lang w:val="en"/>
                              </w:rPr>
                              <w:t xml:space="preserve"> Non-Profit Organization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160pt;margin-top:44pt;width:384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Pr="002742C9" w:rsidRDefault="00C03071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4"/>
                          <w:szCs w:val="44"/>
                          <w:lang w:val="en"/>
                        </w:rPr>
                      </w:pPr>
                      <w:r w:rsidRPr="002742C9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4"/>
                          <w:szCs w:val="44"/>
                          <w:lang w:val="en"/>
                        </w:rPr>
                        <w:t xml:space="preserve">Incorporating </w:t>
                      </w:r>
                      <w:r w:rsidR="00E23B4A" w:rsidRPr="002742C9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4"/>
                          <w:szCs w:val="44"/>
                          <w:lang w:val="en"/>
                        </w:rPr>
                        <w:t>As A</w:t>
                      </w:r>
                      <w:r w:rsidRPr="002742C9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4"/>
                          <w:szCs w:val="44"/>
                          <w:lang w:val="en"/>
                        </w:rPr>
                        <w:t xml:space="preserve"> Non-Profit Organization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731EF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8587740</wp:posOffset>
                </wp:positionV>
                <wp:extent cx="4315460" cy="680085"/>
                <wp:effectExtent l="0" t="0" r="889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460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B50" w:rsidRDefault="00210B50">
                            <w:pPr>
                              <w:rPr>
                                <w:noProof/>
                                <w:lang w:val="en-CA" w:eastAsia="en-CA"/>
                              </w:rPr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74AC8933" wp14:editId="1A185A99">
                                  <wp:extent cx="1054100" cy="57594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thVGPPC8C3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00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203" cy="576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431B" w:rsidRPr="0032431B" w:rsidRDefault="0032431B">
                            <w:pPr>
                              <w:rPr>
                                <w:noProof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8.6pt;margin-top:676.2pt;width:339.8pt;height:53.5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" stroked="f">
                <v:textbox>
                  <w:txbxContent>
                    <w:p w:rsidR="00210B50" w:rsidRDefault="00210B50">
                      <w:pPr>
                        <w:rPr>
                          <w:noProof/>
                          <w:lang w:val="en-CA" w:eastAsia="en-CA"/>
                        </w:rPr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74AC8933" wp14:editId="1A185A99">
                            <wp:extent cx="1054100" cy="57594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thVGPPC8C3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00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4203" cy="57600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431B" w:rsidRPr="0032431B" w:rsidRDefault="0032431B">
                      <w:pPr>
                        <w:rPr>
                          <w:noProof/>
                          <w:sz w:val="18"/>
                          <w:szCs w:val="18"/>
                          <w:lang w:val="en-CA" w:eastAsia="en-CA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1E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margin">
                  <wp:posOffset>4311650</wp:posOffset>
                </wp:positionH>
                <wp:positionV relativeFrom="paragraph">
                  <wp:posOffset>8619490</wp:posOffset>
                </wp:positionV>
                <wp:extent cx="2997200" cy="64833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431B" w:rsidRPr="00B23508" w:rsidRDefault="0032431B">
                            <w:pPr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</w:pP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Jasmin Greavett, </w:t>
                            </w:r>
                            <w:r w:rsidR="005731EF"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CAPM | </w:t>
                            </w: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>Community Development Officer</w:t>
                            </w:r>
                          </w:p>
                          <w:p w:rsidR="0032431B" w:rsidRPr="00B23508" w:rsidRDefault="005731EF">
                            <w:pPr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</w:pP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>Community Development Unit |</w:t>
                            </w:r>
                            <w:r w:rsidR="0032431B"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 Northern Region</w:t>
                            </w:r>
                          </w:p>
                          <w:p w:rsidR="0032431B" w:rsidRPr="00B23508" w:rsidRDefault="005731EF">
                            <w:pPr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</w:pP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10320 99 Street | </w:t>
                            </w:r>
                            <w:r w:rsidR="0032431B"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>Grande Prairie</w:t>
                            </w: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>, AB. | T8V 4J6</w:t>
                            </w:r>
                          </w:p>
                          <w:p w:rsidR="0032431B" w:rsidRPr="00B23508" w:rsidRDefault="005731EF">
                            <w:pPr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</w:pP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Cell: </w:t>
                            </w:r>
                            <w:r w:rsidR="0032431B"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780.296.5138 | </w:t>
                            </w:r>
                            <w:r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 xml:space="preserve">Email: </w:t>
                            </w:r>
                            <w:r w:rsidR="0032431B" w:rsidRPr="00B23508">
                              <w:rPr>
                                <w:color w:val="ED7D31" w:themeColor="accent2"/>
                                <w:sz w:val="16"/>
                                <w:szCs w:val="18"/>
                                <w:lang w:val="en-CA"/>
                              </w:rPr>
                              <w:t>jasmin.greavett@gov.ab.ca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3" type="#_x0000_t202" style="position:absolute;margin-left:339.5pt;margin-top:678.7pt;width:236pt;height:51.05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" fillcolor="white [3201]" stroked="f" strokeweight=".5pt">
                <v:textbox>
                  <w:txbxContent>
                    <w:p w:rsidR="0032431B" w:rsidRPr="00B23508" w:rsidRDefault="0032431B">
                      <w:pPr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</w:pP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Jasmin Greavett, </w:t>
                      </w:r>
                      <w:r w:rsidR="005731EF"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CAPM | </w:t>
                      </w: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>Community Development Officer</w:t>
                      </w:r>
                    </w:p>
                    <w:p w:rsidR="0032431B" w:rsidRPr="00B23508" w:rsidRDefault="005731EF">
                      <w:pPr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</w:pP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>Community Development Unit |</w:t>
                      </w:r>
                      <w:r w:rsidR="0032431B"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 Northern Region</w:t>
                      </w:r>
                    </w:p>
                    <w:p w:rsidR="0032431B" w:rsidRPr="00B23508" w:rsidRDefault="005731EF">
                      <w:pPr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</w:pP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10320 99 Street | </w:t>
                      </w:r>
                      <w:r w:rsidR="0032431B"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>Grande Prairie</w:t>
                      </w: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>, AB. | T8V 4J6</w:t>
                      </w:r>
                    </w:p>
                    <w:p w:rsidR="0032431B" w:rsidRPr="00B23508" w:rsidRDefault="005731EF">
                      <w:pPr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</w:pP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Cell: </w:t>
                      </w:r>
                      <w:r w:rsidR="0032431B"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780.296.5138 | </w:t>
                      </w:r>
                      <w:r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 xml:space="preserve">Email: </w:t>
                      </w:r>
                      <w:r w:rsidR="0032431B" w:rsidRPr="00B23508">
                        <w:rPr>
                          <w:color w:val="ED7D31" w:themeColor="accent2"/>
                          <w:sz w:val="16"/>
                          <w:szCs w:val="18"/>
                          <w:lang w:val="en-CA"/>
                        </w:rPr>
                        <w:t>jasmin.greavett@gov.ab.ca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48DA">
        <w:br w:type="page"/>
      </w:r>
    </w:p>
    <w:p w:rsidR="005F70E4" w:rsidRDefault="008F47E4">
      <w:r w:rsidRPr="00BC48DA">
        <w:rPr>
          <w:noProof/>
          <w:lang w:val="en-CA" w:eastAsia="en-CA"/>
        </w:rPr>
        <w:lastRenderedPageBreak/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54ED4406" wp14:editId="2D578BB3">
                <wp:simplePos x="0" y="0"/>
                <wp:positionH relativeFrom="margin">
                  <wp:posOffset>4914900</wp:posOffset>
                </wp:positionH>
                <wp:positionV relativeFrom="page">
                  <wp:posOffset>6502400</wp:posOffset>
                </wp:positionV>
                <wp:extent cx="2444750" cy="2743200"/>
                <wp:effectExtent l="0" t="0" r="0" b="0"/>
                <wp:wrapNone/>
                <wp:docPr id="5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3939" w:rsidRPr="00AA039C" w:rsidRDefault="00343939" w:rsidP="00343939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</w:p>
                          <w:p w:rsidR="00343939" w:rsidRPr="00AA039C" w:rsidRDefault="00AA039C" w:rsidP="00AA039C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</w:pPr>
                            <w:r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                                         </w:t>
                            </w:r>
                            <w:r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  <w:t xml:space="preserve">SEND 2 COPIES </w:t>
                            </w:r>
                            <w:r w:rsidR="00343939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  <w:t xml:space="preserve">                                   </w:t>
                            </w:r>
                          </w:p>
                          <w:p w:rsidR="00460C75" w:rsidRPr="00AA039C" w:rsidRDefault="00343939" w:rsidP="00B02EEF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</w:pPr>
                            <w:r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  <w:t xml:space="preserve">             </w:t>
                            </w:r>
                            <w:r w:rsidR="00B02EEF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  <w:t xml:space="preserve">                           IN THE </w:t>
                            </w:r>
                            <w:r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  <w:t>MAIL TO</w:t>
                            </w:r>
                            <w:r w:rsidR="00AA039C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8"/>
                                <w:szCs w:val="16"/>
                                <w:lang w:val="en-CA" w:eastAsia="en-CA"/>
                              </w:rPr>
                              <w:t>:</w:t>
                            </w:r>
                          </w:p>
                          <w:p w:rsidR="00A72785" w:rsidRPr="00AA039C" w:rsidRDefault="00460C75" w:rsidP="0034393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  <w:r w:rsidRPr="00343939">
                              <w:rPr>
                                <w:rFonts w:ascii="Arial" w:hAnsi="Arial" w:cs="Arial"/>
                                <w:b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                                      </w:t>
                            </w:r>
                            <w:r w:rsidR="00343939" w:rsidRPr="00343939">
                              <w:rPr>
                                <w:rFonts w:ascii="Arial" w:hAnsi="Arial" w:cs="Arial"/>
                                <w:b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</w:t>
                            </w:r>
                            <w:r w:rsidR="00343939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>Service Alberta</w:t>
                            </w:r>
                            <w:r w:rsidR="00A72785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           </w:t>
                            </w:r>
                          </w:p>
                          <w:p w:rsidR="00A72785" w:rsidRPr="00AA039C" w:rsidRDefault="00A72785" w:rsidP="0034393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  <w:r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                                         </w:t>
                            </w:r>
                            <w:r w:rsidR="00343939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Box 1007 Station Main   </w:t>
                            </w:r>
                            <w:r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</w:t>
                            </w:r>
                            <w:r w:rsidR="00343939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E</w:t>
                            </w:r>
                            <w:r w:rsidR="00AA039C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                                       E</w:t>
                            </w:r>
                            <w:r w:rsidR="00343939" w:rsidRPr="00AA039C">
                              <w:rPr>
                                <w:rFonts w:ascii="Arial" w:hAnsi="Arial" w:cs="Arial"/>
                                <w:b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>dmonton, AB. T5J 4W6</w:t>
                            </w:r>
                          </w:p>
                          <w:p w:rsidR="00343939" w:rsidRPr="00343939" w:rsidRDefault="00AA039C" w:rsidP="0034393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drawing>
                                <wp:inline distT="0" distB="0" distL="0" distR="0" wp14:anchorId="33EBAB70" wp14:editId="731CBDED">
                                  <wp:extent cx="1022417" cy="756000"/>
                                  <wp:effectExtent l="0" t="0" r="635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s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2417" cy="75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3939" w:rsidRPr="00343939">
                              <w:rPr>
                                <w:rFonts w:ascii="Arial" w:hAnsi="Arial" w:cs="Arial"/>
                                <w:b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                                           </w:t>
                            </w:r>
                          </w:p>
                          <w:p w:rsidR="00A72785" w:rsidRPr="00A72785" w:rsidRDefault="00A72785" w:rsidP="00A72785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 </w:t>
                            </w:r>
                            <w:r w:rsidR="00343939" w:rsidRPr="00343939">
                              <w:rPr>
                                <w:rFonts w:ascii="Arial" w:hAnsi="Arial" w:cs="Arial"/>
                                <w:b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>PAPERWORK CHECKLIST</w:t>
                            </w:r>
                            <w:r w:rsidRPr="00343939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  <w:t xml:space="preserve">  </w:t>
                            </w:r>
                          </w:p>
                          <w:p w:rsidR="00A72785" w:rsidRPr="00A72785" w:rsidRDefault="00A72785" w:rsidP="00A727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Request for Service Form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 xml:space="preserve"> (acts as a cover letter)</w:t>
                            </w:r>
                          </w:p>
                          <w:p w:rsidR="00A72785" w:rsidRPr="00A72785" w:rsidRDefault="00A72785" w:rsidP="00A727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NUANS Report</w:t>
                            </w:r>
                          </w:p>
                          <w:p w:rsidR="00A72785" w:rsidRPr="00A72785" w:rsidRDefault="00A72785" w:rsidP="00A727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Permission letter(s) from those sharing name likeness</w:t>
                            </w:r>
                          </w:p>
                          <w:p w:rsidR="00A72785" w:rsidRPr="00A72785" w:rsidRDefault="00A72785" w:rsidP="00A727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Application for Incorporation Form</w:t>
                            </w:r>
                          </w:p>
                          <w:p w:rsidR="00A72785" w:rsidRDefault="00A72785" w:rsidP="00A727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Bylaws</w:t>
                            </w:r>
                          </w:p>
                          <w:p w:rsidR="00E9676F" w:rsidRPr="00A72785" w:rsidRDefault="00E9676F" w:rsidP="00A727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Notice of Address for Societies</w:t>
                            </w:r>
                          </w:p>
                          <w:p w:rsidR="00A72785" w:rsidRPr="00A72785" w:rsidRDefault="00A72785" w:rsidP="00A727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$50 cheque payable to “</w:t>
                            </w:r>
                            <w:r w:rsidR="00AA039C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Government of Alberta</w:t>
                            </w:r>
                            <w:r w:rsidRPr="00A72785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>”</w:t>
                            </w:r>
                            <w:r w:rsidR="008F47E4">
                              <w:rPr>
                                <w:rFonts w:ascii="Arial" w:hAnsi="Arial" w:cs="Arial"/>
                                <w:noProof/>
                                <w:color w:val="676767"/>
                                <w:w w:val="90"/>
                                <w:sz w:val="15"/>
                                <w:szCs w:val="15"/>
                                <w:lang w:val="en-CA" w:eastAsia="en-CA"/>
                              </w:rPr>
                              <w:t xml:space="preserve"> or “Minister of Finance”</w:t>
                            </w: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460C75" w:rsidRDefault="00460C75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noProof/>
                                <w:color w:val="EF792F"/>
                                <w:w w:val="90"/>
                                <w:sz w:val="16"/>
                                <w:szCs w:val="16"/>
                                <w:lang w:val="en-CA" w:eastAsia="en-CA"/>
                              </w:rPr>
                            </w:pPr>
                          </w:p>
                          <w:p w:rsidR="00BC48DA" w:rsidRDefault="00BC48DA" w:rsidP="00C97A4D">
                            <w:pPr>
                              <w:widowControl w:val="0"/>
                              <w:spacing w:line="3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D4406" id="Text Box 25" o:spid="_x0000_s1034" type="#_x0000_t202" style="position:absolute;margin-left:387pt;margin-top:512pt;width:192.5pt;height:3in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43939" w:rsidRPr="00AA039C" w:rsidRDefault="00343939" w:rsidP="00343939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</w:p>
                    <w:p w:rsidR="00343939" w:rsidRPr="00AA039C" w:rsidRDefault="00AA039C" w:rsidP="00AA039C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</w:pPr>
                      <w:r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                                         </w:t>
                      </w:r>
                      <w:r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  <w:t xml:space="preserve">SEND 2 COPIES </w:t>
                      </w:r>
                      <w:r w:rsidR="00343939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  <w:t xml:space="preserve">                                   </w:t>
                      </w:r>
                    </w:p>
                    <w:p w:rsidR="00460C75" w:rsidRPr="00AA039C" w:rsidRDefault="00343939" w:rsidP="00B02EEF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</w:pPr>
                      <w:r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  <w:t xml:space="preserve">             </w:t>
                      </w:r>
                      <w:r w:rsidR="00B02EEF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  <w:t xml:space="preserve">                           IN THE </w:t>
                      </w:r>
                      <w:r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  <w:t>MAIL TO</w:t>
                      </w:r>
                      <w:r w:rsidR="00AA039C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8"/>
                          <w:szCs w:val="16"/>
                          <w:lang w:val="en-CA" w:eastAsia="en-CA"/>
                        </w:rPr>
                        <w:t>:</w:t>
                      </w:r>
                    </w:p>
                    <w:p w:rsidR="00A72785" w:rsidRPr="00AA039C" w:rsidRDefault="00460C75" w:rsidP="0034393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  <w:r w:rsidRPr="00343939">
                        <w:rPr>
                          <w:rFonts w:ascii="Arial" w:hAnsi="Arial" w:cs="Arial"/>
                          <w:b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                                      </w:t>
                      </w:r>
                      <w:r w:rsidR="00343939" w:rsidRPr="00343939">
                        <w:rPr>
                          <w:rFonts w:ascii="Arial" w:hAnsi="Arial" w:cs="Arial"/>
                          <w:b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</w:t>
                      </w:r>
                      <w:r w:rsidR="00343939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>Service Alberta</w:t>
                      </w:r>
                      <w:r w:rsidR="00A72785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           </w:t>
                      </w:r>
                    </w:p>
                    <w:p w:rsidR="00A72785" w:rsidRPr="00AA039C" w:rsidRDefault="00A72785" w:rsidP="0034393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  <w:r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                                         </w:t>
                      </w:r>
                      <w:r w:rsidR="00343939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Box 1007 Station Main   </w:t>
                      </w:r>
                      <w:r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</w:t>
                      </w:r>
                      <w:r w:rsidR="00343939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E</w:t>
                      </w:r>
                      <w:r w:rsidR="00AA039C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                                       E</w:t>
                      </w:r>
                      <w:r w:rsidR="00343939" w:rsidRPr="00AA039C">
                        <w:rPr>
                          <w:rFonts w:ascii="Arial" w:hAnsi="Arial" w:cs="Arial"/>
                          <w:b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  <w:t>dmonton, AB. T5J 4W6</w:t>
                      </w:r>
                    </w:p>
                    <w:p w:rsidR="00343939" w:rsidRPr="00343939" w:rsidRDefault="00AA039C" w:rsidP="0034393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drawing>
                          <wp:inline distT="0" distB="0" distL="0" distR="0" wp14:anchorId="33EBAB70" wp14:editId="731CBDED">
                            <wp:extent cx="1022417" cy="756000"/>
                            <wp:effectExtent l="0" t="0" r="635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s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2417" cy="75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3939" w:rsidRPr="00343939">
                        <w:rPr>
                          <w:rFonts w:ascii="Arial" w:hAnsi="Arial" w:cs="Arial"/>
                          <w:b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                                           </w:t>
                      </w:r>
                    </w:p>
                    <w:p w:rsidR="00A72785" w:rsidRPr="00A72785" w:rsidRDefault="00A72785" w:rsidP="00A72785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 </w:t>
                      </w:r>
                      <w:r w:rsidR="00343939" w:rsidRPr="00343939">
                        <w:rPr>
                          <w:rFonts w:ascii="Arial" w:hAnsi="Arial" w:cs="Arial"/>
                          <w:b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  <w:t>PAPERWORK CHECKLIST</w:t>
                      </w:r>
                      <w:r w:rsidRPr="00343939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6"/>
                          <w:szCs w:val="16"/>
                          <w:lang w:val="en-CA" w:eastAsia="en-CA"/>
                        </w:rPr>
                        <w:t xml:space="preserve">  </w:t>
                      </w:r>
                    </w:p>
                    <w:p w:rsidR="00A72785" w:rsidRPr="00A72785" w:rsidRDefault="00A72785" w:rsidP="00A7278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Request for Service Form</w:t>
                      </w:r>
                      <w:r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 xml:space="preserve"> (acts as a cover letter)</w:t>
                      </w:r>
                    </w:p>
                    <w:p w:rsidR="00A72785" w:rsidRPr="00A72785" w:rsidRDefault="00A72785" w:rsidP="00A7278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NUANS Report</w:t>
                      </w:r>
                    </w:p>
                    <w:p w:rsidR="00A72785" w:rsidRPr="00A72785" w:rsidRDefault="00A72785" w:rsidP="00A7278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Permission letter(s) from those sharing name likeness</w:t>
                      </w:r>
                    </w:p>
                    <w:p w:rsidR="00A72785" w:rsidRPr="00A72785" w:rsidRDefault="00A72785" w:rsidP="00A727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Application for Incorporation Form</w:t>
                      </w:r>
                    </w:p>
                    <w:p w:rsidR="00A72785" w:rsidRDefault="00A72785" w:rsidP="00A7278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Bylaws</w:t>
                      </w:r>
                    </w:p>
                    <w:p w:rsidR="00E9676F" w:rsidRPr="00A72785" w:rsidRDefault="00E9676F" w:rsidP="00A7278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Notice of Address for Societies</w:t>
                      </w:r>
                    </w:p>
                    <w:p w:rsidR="00A72785" w:rsidRPr="00A72785" w:rsidRDefault="00A72785" w:rsidP="00A72785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</w:pP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$50 cheque payable to “</w:t>
                      </w:r>
                      <w:r w:rsidR="00AA039C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Government of Alberta</w:t>
                      </w:r>
                      <w:r w:rsidRPr="00A72785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>”</w:t>
                      </w:r>
                      <w:r w:rsidR="008F47E4">
                        <w:rPr>
                          <w:rFonts w:ascii="Arial" w:hAnsi="Arial" w:cs="Arial"/>
                          <w:noProof/>
                          <w:color w:val="676767"/>
                          <w:w w:val="90"/>
                          <w:sz w:val="15"/>
                          <w:szCs w:val="15"/>
                          <w:lang w:val="en-CA" w:eastAsia="en-CA"/>
                        </w:rPr>
                        <w:t xml:space="preserve"> or “Minister of Finance”</w:t>
                      </w: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460C75" w:rsidRDefault="00460C75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noProof/>
                          <w:color w:val="EF792F"/>
                          <w:w w:val="90"/>
                          <w:sz w:val="16"/>
                          <w:szCs w:val="16"/>
                          <w:lang w:val="en-CA" w:eastAsia="en-CA"/>
                        </w:rPr>
                      </w:pPr>
                    </w:p>
                    <w:p w:rsidR="00BC48DA" w:rsidRDefault="00BC48DA" w:rsidP="00C97A4D">
                      <w:pPr>
                        <w:widowControl w:val="0"/>
                        <w:spacing w:line="3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3A6F" w:rsidRPr="00BC48DA">
        <w:rPr>
          <w:noProof/>
          <w:lang w:val="en-CA" w:eastAsia="en-CA"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 wp14:anchorId="400E4C91" wp14:editId="7F9C3874">
                <wp:simplePos x="0" y="0"/>
                <wp:positionH relativeFrom="column">
                  <wp:posOffset>1917700</wp:posOffset>
                </wp:positionH>
                <wp:positionV relativeFrom="page">
                  <wp:posOffset>6457950</wp:posOffset>
                </wp:positionV>
                <wp:extent cx="2724150" cy="3048000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1C9A" w:rsidRPr="00A72785" w:rsidRDefault="00DC1C9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z w:val="16"/>
                                <w:szCs w:val="15"/>
                                <w:lang w:val="en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b/>
                                <w:color w:val="676767"/>
                                <w:sz w:val="16"/>
                                <w:szCs w:val="15"/>
                                <w:lang w:val="en"/>
                              </w:rPr>
                              <w:t>CREATING BYLAWS</w:t>
                            </w:r>
                          </w:p>
                          <w:p w:rsidR="00037C29" w:rsidRPr="00A72785" w:rsidRDefault="00D87BF9" w:rsidP="00C97A4D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Bylaws, the governing rules for your organization, form part of your application for incorporation package.  </w:t>
                            </w:r>
                            <w:r w:rsidR="002779D6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It is important to spend time c</w:t>
                            </w: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reating</w:t>
                            </w:r>
                            <w:r w:rsidR="002779D6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bylaws</w:t>
                            </w:r>
                            <w:r w:rsidR="002779D6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w</w:t>
                            </w:r>
                            <w:r w:rsidR="00E5552E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ith the right balance of detail;</w:t>
                            </w:r>
                            <w:r w:rsidR="002779D6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one that provides a singular understanding of rules between members yet</w:t>
                            </w: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="002779D6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allows for flexibility in governance conduct over time.  </w:t>
                            </w:r>
                          </w:p>
                          <w:p w:rsidR="00C97A4D" w:rsidRPr="00A72785" w:rsidRDefault="00C97A4D" w:rsidP="00C97A4D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Each organization will decide what level of detail is suitable for it’s bylaws; however</w:t>
                            </w:r>
                            <w:r w:rsidR="00E5552E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,</w:t>
                            </w:r>
                            <w:r w:rsidR="006D3524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section 9(4a-j) of</w:t>
                            </w: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the </w:t>
                            </w:r>
                            <w:r w:rsidRPr="00A72785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Societies Act</w:t>
                            </w:r>
                            <w:r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stipulates information that bylaws must cover at minimum.  </w:t>
                            </w:r>
                            <w:r w:rsidR="00037C29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Organization’s may choose to copy clauses directly from the </w:t>
                            </w:r>
                            <w:r w:rsidR="00037C29" w:rsidRPr="00A72785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Societies Act</w:t>
                            </w:r>
                            <w:r w:rsidR="00037C29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to its bylaws, modify the clauses, or create new clauses to meet its unique needs and structure.  Once the initial bylaws have been approved by Corporate Registr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</w:t>
                            </w:r>
                            <w:r w:rsidR="00037C29" w:rsidRPr="00A7278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, they can only be changed upon special resolution of the membership.</w:t>
                            </w:r>
                          </w:p>
                          <w:p w:rsidR="002779D6" w:rsidRDefault="002779D6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BC48DA" w:rsidRDefault="00BC48DA" w:rsidP="00BC48D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4C91" id="Text Box 15" o:spid="_x0000_s1035" type="#_x0000_t202" style="position:absolute;margin-left:151pt;margin-top:508.5pt;width:214.5pt;height:240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DC1C9A" w:rsidRPr="00A72785" w:rsidRDefault="00DC1C9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color w:val="676767"/>
                          <w:sz w:val="16"/>
                          <w:szCs w:val="15"/>
                          <w:lang w:val="en"/>
                        </w:rPr>
                      </w:pPr>
                      <w:r w:rsidRPr="00A72785">
                        <w:rPr>
                          <w:rFonts w:ascii="Arial" w:hAnsi="Arial" w:cs="Arial"/>
                          <w:b/>
                          <w:color w:val="676767"/>
                          <w:sz w:val="16"/>
                          <w:szCs w:val="15"/>
                          <w:lang w:val="en"/>
                        </w:rPr>
                        <w:t>CREATING BYLAWS</w:t>
                      </w:r>
                    </w:p>
                    <w:p w:rsidR="00037C29" w:rsidRPr="00A72785" w:rsidRDefault="00D87BF9" w:rsidP="00C97A4D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Bylaws, the governing rules for your organization, form part of your application for incorporation package.  </w:t>
                      </w:r>
                      <w:r w:rsidR="002779D6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It is important to spend time c</w:t>
                      </w: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reating</w:t>
                      </w:r>
                      <w:r w:rsidR="002779D6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bylaws</w:t>
                      </w:r>
                      <w:r w:rsidR="002779D6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w</w:t>
                      </w:r>
                      <w:r w:rsidR="00E5552E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ith the right balance of detail;</w:t>
                      </w:r>
                      <w:r w:rsidR="002779D6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one that provides a singular understanding of rules between members yet</w:t>
                      </w: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="002779D6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allows for flexibility in governance conduct over time.  </w:t>
                      </w:r>
                    </w:p>
                    <w:p w:rsidR="00C97A4D" w:rsidRPr="00A72785" w:rsidRDefault="00C97A4D" w:rsidP="00C97A4D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Each organization will decide what level of detail is suitable for it’s bylaws; however</w:t>
                      </w:r>
                      <w:r w:rsidR="00E5552E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,</w:t>
                      </w:r>
                      <w:r w:rsidR="006D3524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section 9(4a-j) of</w:t>
                      </w: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the </w:t>
                      </w:r>
                      <w:r w:rsidRPr="00A72785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Societies Act</w:t>
                      </w:r>
                      <w:r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stipulates information that bylaws must cover at minimum.  </w:t>
                      </w:r>
                      <w:r w:rsidR="00037C29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Organization’s may choose to copy clauses directly from the </w:t>
                      </w:r>
                      <w:r w:rsidR="00037C29" w:rsidRPr="00A72785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Societies Act</w:t>
                      </w:r>
                      <w:r w:rsidR="00037C29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to its bylaws, modify the clauses, or create new clauses to meet its unique needs and structure.  Once the initial bylaws have been approved by Corporate Registr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</w:t>
                      </w:r>
                      <w:r w:rsidR="00037C29" w:rsidRPr="00A7278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, they can only be changed upon special resolution of the membership.</w:t>
                      </w:r>
                    </w:p>
                    <w:p w:rsidR="002779D6" w:rsidRDefault="002779D6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  <w:p w:rsidR="00BC48DA" w:rsidRDefault="00BC48DA" w:rsidP="00BC48D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83A6F" w:rsidRPr="00BC48DA">
        <w:rPr>
          <w:noProof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4352" behindDoc="0" locked="0" layoutInCell="1" allowOverlap="1" wp14:anchorId="2E1D13A8" wp14:editId="2C87D2E6">
                <wp:simplePos x="0" y="0"/>
                <wp:positionH relativeFrom="margin">
                  <wp:align>right</wp:align>
                </wp:positionH>
                <wp:positionV relativeFrom="margin">
                  <wp:posOffset>4216400</wp:posOffset>
                </wp:positionV>
                <wp:extent cx="5384800" cy="1892300"/>
                <wp:effectExtent l="0" t="0" r="6350" b="0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61935" w:rsidRPr="00194A9F" w:rsidRDefault="00361935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194A9F"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  <w:t>Non-Profit Objects Versus Charitable Objects</w:t>
                            </w:r>
                          </w:p>
                          <w:p w:rsidR="00194A9F" w:rsidRPr="00194A9F" w:rsidRDefault="00194A9F" w:rsidP="00194A9F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Unlike 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Alberta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Corporate Registr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Canada Revenue Agency (CRA) requires an organization’s Objects statement to clearly and specifically state each of its purposes.  </w:t>
                            </w:r>
                            <w:r w:rsidR="007C0B9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 detailed guide is available on the CRA Charities and Giving website. </w:t>
                            </w:r>
                            <w:r w:rsidRPr="00194A9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To be eligible for registration under the </w:t>
                            </w:r>
                            <w:r w:rsidRPr="00146F5D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Income Tax Act</w:t>
                            </w:r>
                            <w:r w:rsidRPr="00194A9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, a purpose should generally identify three elements either expressly or implicitly through its context:</w:t>
                            </w:r>
                          </w:p>
                          <w:p w:rsidR="00194A9F" w:rsidRPr="00194A9F" w:rsidRDefault="00194A9F" w:rsidP="00194A9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194A9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the charitable purpose category (relief of poverty, advancement of education, advancement of religion, or certain other purposes beneficial to the community in a way the law regards as charitable)</w:t>
                            </w:r>
                          </w:p>
                          <w:p w:rsidR="00194A9F" w:rsidRPr="00194A9F" w:rsidRDefault="00194A9F" w:rsidP="00194A9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194A9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the means of providing the charitable benefit</w:t>
                            </w:r>
                          </w:p>
                          <w:p w:rsidR="00194A9F" w:rsidRPr="00194A9F" w:rsidRDefault="00194A9F" w:rsidP="00194A9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194A9F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the eligible beneficiary group</w:t>
                            </w:r>
                          </w:p>
                          <w:p w:rsidR="00BC48DA" w:rsidRPr="00901CC2" w:rsidRDefault="000D3A49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Should your organization intend to register for charitable status under the </w:t>
                            </w:r>
                            <w:r w:rsidRPr="00005874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Income Tax Act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, either now or down the road, it should be mindful not to contradict the criteria for charitable purpose when creating its Objects of Incorporation.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D13A8" id="_x0000_s1036" type="#_x0000_t202" style="position:absolute;margin-left:372.8pt;margin-top:332pt;width:424pt;height:149pt;z-index:25168435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" filled="f" fillcolor="#fffffe" stroked="f" strokecolor="#212120" insetpen="t">
                <v:textbox inset="2.88pt,2.88pt,2.88pt,2.88pt">
                  <w:txbxContent>
                    <w:p w:rsidR="00361935" w:rsidRPr="00194A9F" w:rsidRDefault="00361935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 w:rsidRPr="00194A9F"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  <w:t>Non-Profit Objects Versus Charitable Objects</w:t>
                      </w:r>
                    </w:p>
                    <w:p w:rsidR="00194A9F" w:rsidRPr="00194A9F" w:rsidRDefault="00194A9F" w:rsidP="00194A9F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Unlike 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Alberta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Corporate Registr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Canada Revenue Agency (CRA) requires an organization’s Objects statement to clearly and specifically state each of its purposes.  </w:t>
                      </w:r>
                      <w:r w:rsidR="007C0B9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 detailed guide is available on the CRA Charities and Giving website. </w:t>
                      </w:r>
                      <w:r w:rsidRPr="00194A9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To be eligible for registration under the </w:t>
                      </w:r>
                      <w:r w:rsidRPr="00146F5D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Income Tax Act</w:t>
                      </w:r>
                      <w:r w:rsidRPr="00194A9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, a purpose should generally identify three elements either expressly or implicitly through its context:</w:t>
                      </w:r>
                    </w:p>
                    <w:p w:rsidR="00194A9F" w:rsidRPr="00194A9F" w:rsidRDefault="00194A9F" w:rsidP="00194A9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194A9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the charitable purpose category (relief of poverty, advancement of education, advancement of religion, or certain other purposes beneficial to the community in a way the law regards as charitable)</w:t>
                      </w:r>
                    </w:p>
                    <w:p w:rsidR="00194A9F" w:rsidRPr="00194A9F" w:rsidRDefault="00194A9F" w:rsidP="00194A9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194A9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the means of providing the charitable benefit</w:t>
                      </w:r>
                    </w:p>
                    <w:p w:rsidR="00194A9F" w:rsidRPr="00194A9F" w:rsidRDefault="00194A9F" w:rsidP="00194A9F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194A9F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the eligible beneficiary group</w:t>
                      </w:r>
                    </w:p>
                    <w:p w:rsidR="00BC48DA" w:rsidRPr="00901CC2" w:rsidRDefault="000D3A49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Should your organization intend to register for charitable status under the </w:t>
                      </w:r>
                      <w:r w:rsidRPr="00005874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Income Tax Act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, either now or down the road, it should be mindful not to contradict the criteria for charitable purpose when creating its Objects of Incorporation.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83A6F" w:rsidRPr="00BC48DA">
        <w:rPr>
          <w:noProof/>
          <w:lang w:val="en-CA" w:eastAsia="en-CA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2B9D0B96" wp14:editId="42D251D5">
                <wp:simplePos x="0" y="0"/>
                <wp:positionH relativeFrom="margin">
                  <wp:align>right</wp:align>
                </wp:positionH>
                <wp:positionV relativeFrom="page">
                  <wp:posOffset>1600200</wp:posOffset>
                </wp:positionV>
                <wp:extent cx="2769235" cy="2882900"/>
                <wp:effectExtent l="0" t="0" r="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28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1CC2" w:rsidRPr="00901CC2" w:rsidRDefault="00901CC2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901CC2">
                              <w:rPr>
                                <w:rFonts w:ascii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DEFINING YOUR OBJECTS OF INCORPORATION</w:t>
                            </w:r>
                          </w:p>
                          <w:p w:rsidR="004479AE" w:rsidRDefault="00D4599D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The o</w:t>
                            </w:r>
                            <w:r w:rsidR="00901CC2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bject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s, or purpose, of an</w:t>
                            </w:r>
                            <w:r w:rsidR="00901CC2" w:rsidRPr="00901CC2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or</w:t>
                            </w:r>
                            <w:r w:rsidR="00001C9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ganization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are the objectives it </w:t>
                            </w:r>
                            <w:r w:rsidR="00001C9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is created to achieve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 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To satisfy Corporate Registry’s</w:t>
                            </w:r>
                            <w:r w:rsidR="0036193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requirements for incorporation as a non-profit society,</w:t>
                            </w:r>
                            <w:r w:rsidR="00001C9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your objects</w:t>
                            </w:r>
                            <w:r w:rsidR="0036193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should</w:t>
                            </w:r>
                            <w:r w:rsidR="00001C9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explain, in 1-5 </w:t>
                            </w:r>
                            <w:r w:rsidR="00B87E1D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general </w:t>
                            </w:r>
                            <w:r w:rsidR="00001C9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sentences, how your organization intends to use any fun</w:t>
                            </w:r>
                            <w:r w:rsidR="00E5552E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ding it may generate or receive.  Once approved by Corporate Registr</w:t>
                            </w:r>
                            <w:r w:rsidR="00005874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y</w:t>
                            </w:r>
                            <w:r w:rsidR="00E5552E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, the Objects are legally binding, unlike vision, mission and values.</w:t>
                            </w:r>
                          </w:p>
                          <w:p w:rsidR="004479AE" w:rsidRPr="004479AE" w:rsidRDefault="004479AE" w:rsidP="004479AE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For example, a community centre may state the following for its Objects of Incorporation, </w:t>
                            </w:r>
                            <w:r w:rsidRPr="004479AE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“</w:t>
                            </w:r>
                            <w:r w:rsidR="009A5F81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T</w:t>
                            </w:r>
                            <w:r w:rsidRPr="004479AE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he  establishment and operation of a community centre for the purposes of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:</w:t>
                            </w:r>
                          </w:p>
                          <w:p w:rsidR="004479AE" w:rsidRPr="004479AE" w:rsidRDefault="004479AE" w:rsidP="004479AE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4479AE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a) promoting the best interests of the community generally;</w:t>
                            </w:r>
                          </w:p>
                          <w:p w:rsidR="004479AE" w:rsidRPr="004479AE" w:rsidRDefault="004479AE" w:rsidP="004479AE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4479AE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b) promoting interest in athletics, sports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and recreation in the community and</w:t>
                            </w:r>
                            <w:r w:rsidRPr="004479AE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establishing and maintaining physical facilities and equipment for same;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and,</w:t>
                            </w:r>
                          </w:p>
                          <w:p w:rsidR="00E03B33" w:rsidRDefault="004479AE" w:rsidP="00BC48DA">
                            <w:pPr>
                              <w:widowControl w:val="0"/>
                              <w:spacing w:line="26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c) </w:t>
                            </w:r>
                            <w:r w:rsidRPr="004479AE">
                              <w:rPr>
                                <w:rFonts w:ascii="Arial" w:hAnsi="Arial" w:cs="Arial"/>
                                <w:i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such other complementary purposes not inconsistent with these objects.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D0B96" id="Text Box 13" o:spid="_x0000_s1037" type="#_x0000_t202" style="position:absolute;margin-left:166.85pt;margin-top:126pt;width:218.05pt;height:227pt;z-index:25167411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901CC2" w:rsidRPr="00901CC2" w:rsidRDefault="00901CC2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b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901CC2">
                        <w:rPr>
                          <w:rFonts w:ascii="Arial" w:hAnsi="Arial" w:cs="Arial"/>
                          <w:b/>
                          <w:color w:val="676767"/>
                          <w:sz w:val="16"/>
                          <w:szCs w:val="16"/>
                          <w:lang w:val="en"/>
                        </w:rPr>
                        <w:t>DEFINING YOUR OBJECTS OF INCORPORATION</w:t>
                      </w:r>
                    </w:p>
                    <w:p w:rsidR="004479AE" w:rsidRDefault="00D4599D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The o</w:t>
                      </w:r>
                      <w:r w:rsidR="00901CC2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bject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s, or purpose, of an</w:t>
                      </w:r>
                      <w:r w:rsidR="00901CC2" w:rsidRPr="00901CC2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or</w:t>
                      </w:r>
                      <w:r w:rsidR="00001C9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ganization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are the objectives it </w:t>
                      </w:r>
                      <w:r w:rsidR="00001C9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is created to achieve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 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To satisfy Corporate Registry’s</w:t>
                      </w:r>
                      <w:r w:rsidR="0036193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requirements for incorporation as a non-profit society,</w:t>
                      </w:r>
                      <w:r w:rsidR="00001C9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your objects</w:t>
                      </w:r>
                      <w:r w:rsidR="0036193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should</w:t>
                      </w:r>
                      <w:r w:rsidR="00001C9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explain, in 1-5 </w:t>
                      </w:r>
                      <w:r w:rsidR="00B87E1D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general </w:t>
                      </w:r>
                      <w:r w:rsidR="00001C9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sentences, how your organization intends to use any fun</w:t>
                      </w:r>
                      <w:r w:rsidR="00E5552E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ding it may generate or receive.  Once approved by Corporate Registr</w:t>
                      </w:r>
                      <w:r w:rsidR="00005874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y</w:t>
                      </w:r>
                      <w:r w:rsidR="00E5552E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, the Objects are legally binding, unlike vision, mission and values.</w:t>
                      </w:r>
                    </w:p>
                    <w:p w:rsidR="004479AE" w:rsidRPr="004479AE" w:rsidRDefault="004479AE" w:rsidP="004479AE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For example, a community centre may state the following for its Objects of Incorporation, </w:t>
                      </w:r>
                      <w:r w:rsidRPr="004479AE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“</w:t>
                      </w:r>
                      <w:r w:rsidR="009A5F81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T</w:t>
                      </w:r>
                      <w:r w:rsidRPr="004479AE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he  establishment and operation of a community centre for the purposes of</w:t>
                      </w:r>
                      <w:r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:</w:t>
                      </w:r>
                    </w:p>
                    <w:p w:rsidR="004479AE" w:rsidRPr="004479AE" w:rsidRDefault="004479AE" w:rsidP="004479AE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4479AE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a) promoting the best interests of the community generally;</w:t>
                      </w:r>
                    </w:p>
                    <w:p w:rsidR="004479AE" w:rsidRPr="004479AE" w:rsidRDefault="004479AE" w:rsidP="004479AE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4479AE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b) promoting interest in athletics, sports</w:t>
                      </w:r>
                      <w:r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 and recreation in the community and</w:t>
                      </w:r>
                      <w:r w:rsidRPr="004479AE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 establishing and maintaining physical facilities and equipment for same;</w:t>
                      </w:r>
                      <w:r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 and,</w:t>
                      </w:r>
                    </w:p>
                    <w:p w:rsidR="00E03B33" w:rsidRDefault="004479AE" w:rsidP="00BC48DA">
                      <w:pPr>
                        <w:widowControl w:val="0"/>
                        <w:spacing w:line="26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 xml:space="preserve">c) </w:t>
                      </w:r>
                      <w:r w:rsidRPr="004479AE">
                        <w:rPr>
                          <w:rFonts w:ascii="Arial" w:hAnsi="Arial" w:cs="Arial"/>
                          <w:i/>
                          <w:color w:val="676767"/>
                          <w:sz w:val="15"/>
                          <w:szCs w:val="15"/>
                          <w:lang w:val="en"/>
                        </w:rPr>
                        <w:t>such other complementary purposes not inconsistent with these objects.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6B3A" w:rsidRPr="00BC48DA">
        <w:rPr>
          <w:noProof/>
          <w:lang w:val="en-CA" w:eastAsia="en-CA"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4C6875CC" wp14:editId="5E7C0034">
                <wp:simplePos x="0" y="0"/>
                <wp:positionH relativeFrom="column">
                  <wp:posOffset>139700</wp:posOffset>
                </wp:positionH>
                <wp:positionV relativeFrom="page">
                  <wp:posOffset>3009900</wp:posOffset>
                </wp:positionV>
                <wp:extent cx="1485900" cy="6680200"/>
                <wp:effectExtent l="0" t="0" r="0" b="635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68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7E96" w:rsidRDefault="003B6D67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INCORPORATING A SOCIETY</w:t>
                            </w:r>
                          </w:p>
                          <w:p w:rsidR="00827E96" w:rsidRDefault="009F1D15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5"/>
                                <w:lang w:val="en"/>
                              </w:rPr>
                            </w:pPr>
                            <w:hyperlink r:id="rId12" w:history="1">
                              <w:r w:rsidR="003B6D67" w:rsidRPr="00D56485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5"/>
                                  <w:lang w:val="en"/>
                                </w:rPr>
                                <w:t>www.servicealberta.ca/Societies.cfm</w:t>
                              </w:r>
                            </w:hyperlink>
                          </w:p>
                          <w:p w:rsidR="00453A38" w:rsidRPr="00D56485" w:rsidRDefault="00453A38" w:rsidP="009F6D8F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5"/>
                                <w:lang w:val="en"/>
                              </w:rPr>
                            </w:pPr>
                          </w:p>
                          <w:p w:rsidR="00453A38" w:rsidRPr="00453A38" w:rsidRDefault="00453A38" w:rsidP="00453A38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SOCIETIES ACT</w:t>
                            </w:r>
                          </w:p>
                          <w:p w:rsidR="003B6D67" w:rsidRPr="00453A38" w:rsidRDefault="00453A38" w:rsidP="00453A38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453A38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www.servicealberta.ca/Societies.cfm</w:t>
                            </w:r>
                          </w:p>
                          <w:p w:rsidR="00453A38" w:rsidRDefault="00453A38" w:rsidP="009F6D8F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:rsidR="00BC48DA" w:rsidRPr="003B6D67" w:rsidRDefault="00827E96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NUANS REPORT</w:t>
                            </w:r>
                          </w:p>
                          <w:p w:rsidR="00827E96" w:rsidRPr="00827E96" w:rsidRDefault="00827E96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www.nuans.com</w:t>
                            </w:r>
                          </w:p>
                          <w:p w:rsidR="00BC48DA" w:rsidRDefault="00BC48DA" w:rsidP="009F6D8F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BC48DA" w:rsidRDefault="00453A38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REQUEST FOR SERVICE FORM</w:t>
                            </w:r>
                          </w:p>
                          <w:p w:rsidR="00BC48DA" w:rsidRDefault="009F6D8F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www.servicealberta.gov.ab.ca/pdp/Forms/Corp_Reg_Serv_Req.pdp</w:t>
                            </w:r>
                          </w:p>
                          <w:p w:rsidR="009F6D8F" w:rsidRDefault="009F6D8F" w:rsidP="009F6D8F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BC48DA" w:rsidRDefault="00453A38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APPLICATION FOR INCORPORATION FORM</w:t>
                            </w:r>
                          </w:p>
                          <w:p w:rsidR="001813FE" w:rsidRDefault="009F6D8F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  <w:t>https://cfr.forms.gov.ab.ca/Form/REG3088.pdf</w:t>
                            </w:r>
                          </w:p>
                          <w:p w:rsidR="009F6D8F" w:rsidRPr="00816B3A" w:rsidRDefault="009F6D8F" w:rsidP="009F6D8F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9F6D8F" w:rsidRPr="00F75ADB" w:rsidRDefault="00F75ADB" w:rsidP="009F6D8F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</w:pPr>
                            <w:r w:rsidRPr="00F75ADB"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5"/>
                                <w:lang w:val="en"/>
                              </w:rPr>
                              <w:t>NOTICE OF ADDRESS FORM</w:t>
                            </w:r>
                          </w:p>
                          <w:p w:rsidR="009F6D8F" w:rsidRDefault="00CB747B" w:rsidP="009F6D8F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https://www.servicealberta.ca/SoSocieti.cfm</w:t>
                            </w:r>
                          </w:p>
                          <w:p w:rsidR="00CB747B" w:rsidRDefault="00CB747B" w:rsidP="00CB74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See dropdown menu beneath 3. Fill Out Forms</w:t>
                            </w:r>
                          </w:p>
                          <w:p w:rsidR="00CB747B" w:rsidRPr="00CB747B" w:rsidRDefault="00CB747B" w:rsidP="00CB747B">
                            <w:pPr>
                              <w:pStyle w:val="ListParagraph"/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1813FE" w:rsidRDefault="001813FE" w:rsidP="001813F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CRA: CHARITIES AND GIVING</w:t>
                            </w:r>
                          </w:p>
                          <w:p w:rsidR="001813FE" w:rsidRDefault="001813FE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1813FE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www.canada.ca/en/services/taxes/charities.html</w:t>
                            </w:r>
                          </w:p>
                          <w:p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:rsidR="00BC48DA" w:rsidRDefault="00BC48DA" w:rsidP="00BC48DA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875CC" id="Text Box 14" o:spid="_x0000_s1038" type="#_x0000_t202" style="position:absolute;margin-left:11pt;margin-top:237pt;width:117pt;height:526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27E96" w:rsidRDefault="003B6D67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INCORPORATING A SOCIETY</w:t>
                      </w:r>
                    </w:p>
                    <w:p w:rsidR="00827E96" w:rsidRDefault="00D12EC2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5"/>
                          <w:lang w:val="en"/>
                        </w:rPr>
                      </w:pPr>
                      <w:hyperlink r:id="rId13" w:history="1">
                        <w:r w:rsidR="003B6D67" w:rsidRPr="00D56485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16"/>
                            <w:szCs w:val="15"/>
                            <w:lang w:val="en"/>
                          </w:rPr>
                          <w:t>www.servicealberta.ca/Societies.cfm</w:t>
                        </w:r>
                      </w:hyperlink>
                    </w:p>
                    <w:p w:rsidR="00453A38" w:rsidRPr="00D56485" w:rsidRDefault="00453A38" w:rsidP="009F6D8F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5"/>
                          <w:lang w:val="en"/>
                        </w:rPr>
                      </w:pPr>
                    </w:p>
                    <w:p w:rsidR="00453A38" w:rsidRPr="00453A38" w:rsidRDefault="00453A38" w:rsidP="00453A38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SOCIETIES ACT</w:t>
                      </w:r>
                    </w:p>
                    <w:p w:rsidR="003B6D67" w:rsidRPr="00453A38" w:rsidRDefault="00453A38" w:rsidP="00453A38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453A38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www.servicealberta.ca/Societies.cfm</w:t>
                      </w:r>
                    </w:p>
                    <w:p w:rsidR="00453A38" w:rsidRDefault="00453A38" w:rsidP="009F6D8F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  <w:p w:rsidR="00BC48DA" w:rsidRPr="003B6D67" w:rsidRDefault="00827E96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NUANS REPORT</w:t>
                      </w:r>
                    </w:p>
                    <w:p w:rsidR="00827E96" w:rsidRPr="00827E96" w:rsidRDefault="00827E96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  <w:t>www.nuans.com</w:t>
                      </w:r>
                    </w:p>
                    <w:p w:rsidR="00BC48DA" w:rsidRDefault="00BC48DA" w:rsidP="009F6D8F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BC48DA" w:rsidRDefault="00453A38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REQUEST FOR SERVICE FORM</w:t>
                      </w:r>
                    </w:p>
                    <w:p w:rsidR="00BC48DA" w:rsidRDefault="009F6D8F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www.servicealberta.gov.ab.ca/pdp/Forms/Corp_Reg_Serv_Req.pdp</w:t>
                      </w:r>
                    </w:p>
                    <w:p w:rsidR="009F6D8F" w:rsidRDefault="009F6D8F" w:rsidP="009F6D8F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BC48DA" w:rsidRDefault="00453A38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APPLICATION FOR INCORPORATION FORM</w:t>
                      </w:r>
                    </w:p>
                    <w:p w:rsidR="001813FE" w:rsidRDefault="009F6D8F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"/>
                        </w:rPr>
                        <w:t>https://cfr.forms.gov.ab.ca/Form/REG3088.pdf</w:t>
                      </w:r>
                    </w:p>
                    <w:p w:rsidR="009F6D8F" w:rsidRPr="00816B3A" w:rsidRDefault="009F6D8F" w:rsidP="009F6D8F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  <w:lang w:val="en"/>
                        </w:rPr>
                      </w:pPr>
                    </w:p>
                    <w:p w:rsidR="009F6D8F" w:rsidRPr="00F75ADB" w:rsidRDefault="00F75ADB" w:rsidP="009F6D8F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</w:pPr>
                      <w:r w:rsidRPr="00F75ADB">
                        <w:rPr>
                          <w:rFonts w:ascii="Arial" w:hAnsi="Arial" w:cs="Arial"/>
                          <w:color w:val="EF792F"/>
                          <w:sz w:val="16"/>
                          <w:szCs w:val="15"/>
                          <w:lang w:val="en"/>
                        </w:rPr>
                        <w:t>NOTICE OF ADDRESS FORM</w:t>
                      </w:r>
                    </w:p>
                    <w:p w:rsidR="009F6D8F" w:rsidRDefault="00CB747B" w:rsidP="009F6D8F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https://www.servicealberta.ca/SoSocieti.cfm</w:t>
                      </w:r>
                    </w:p>
                    <w:p w:rsidR="00CB747B" w:rsidRDefault="00CB747B" w:rsidP="00CB747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line="24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See dropdown menu beneath 3. Fill Out Forms</w:t>
                      </w:r>
                    </w:p>
                    <w:p w:rsidR="00CB747B" w:rsidRPr="00CB747B" w:rsidRDefault="00CB747B" w:rsidP="00CB747B">
                      <w:pPr>
                        <w:pStyle w:val="ListParagraph"/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1813FE" w:rsidRDefault="001813FE" w:rsidP="001813F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CRA: CHARITIES AND GIVING</w:t>
                      </w:r>
                    </w:p>
                    <w:p w:rsidR="001813FE" w:rsidRDefault="001813FE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 w:rsidRPr="001813FE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www.canada.ca/en/services/taxes/charities.html</w:t>
                      </w:r>
                    </w:p>
                    <w:p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:rsidR="00BC48DA" w:rsidRDefault="00BC48DA" w:rsidP="00BC48DA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01F5B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3389" behindDoc="0" locked="0" layoutInCell="1" allowOverlap="1" wp14:anchorId="5BE42BB3" wp14:editId="5B6D46B2">
                <wp:simplePos x="0" y="0"/>
                <wp:positionH relativeFrom="page">
                  <wp:align>right</wp:align>
                </wp:positionH>
                <wp:positionV relativeFrom="paragraph">
                  <wp:posOffset>8909050</wp:posOffset>
                </wp:positionV>
                <wp:extent cx="4315460" cy="680085"/>
                <wp:effectExtent l="0" t="0" r="889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460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F5B" w:rsidRDefault="00B01F5B" w:rsidP="00B01F5B">
                            <w:pPr>
                              <w:rPr>
                                <w:noProof/>
                                <w:lang w:val="en-CA" w:eastAsia="en-CA"/>
                              </w:rPr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309630FC" wp14:editId="0CE20645">
                                  <wp:extent cx="1047750" cy="5759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thVGPPC8C3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00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854" cy="576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2EC2" w:rsidRPr="00D12EC2"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937510" cy="6477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751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1F5B" w:rsidRPr="0032431B" w:rsidRDefault="00B01F5B" w:rsidP="00B01F5B">
                            <w:pPr>
                              <w:rPr>
                                <w:noProof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2BB3" id="_x0000_s1039" type="#_x0000_t202" style="position:absolute;margin-left:288.6pt;margin-top:701.5pt;width:339.8pt;height:53.55pt;z-index:25164338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" stroked="f">
                <v:textbox>
                  <w:txbxContent>
                    <w:p w:rsidR="00B01F5B" w:rsidRDefault="00B01F5B" w:rsidP="00B01F5B">
                      <w:pPr>
                        <w:rPr>
                          <w:noProof/>
                          <w:lang w:val="en-CA" w:eastAsia="en-CA"/>
                        </w:rPr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309630FC" wp14:editId="0CE20645">
                            <wp:extent cx="1047750" cy="5759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thVGPPC8C3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00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47854" cy="57600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2EC2" w:rsidRPr="00D12EC2">
                        <w:drawing>
                          <wp:inline distT="0" distB="0" distL="0" distR="0">
                            <wp:extent cx="2937510" cy="6477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751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1F5B" w:rsidRPr="0032431B" w:rsidRDefault="00B01F5B" w:rsidP="00B01F5B">
                      <w:pPr>
                        <w:rPr>
                          <w:noProof/>
                          <w:sz w:val="18"/>
                          <w:szCs w:val="18"/>
                          <w:lang w:val="en-CA" w:eastAsia="en-CA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66E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441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1465580</wp:posOffset>
                </wp:positionV>
                <wp:extent cx="2360930" cy="1404620"/>
                <wp:effectExtent l="0" t="0" r="762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E7" w:rsidRDefault="006E66E7">
                            <w:r w:rsidRPr="006E66E7"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4F868559" wp14:editId="76B683A4">
                                  <wp:extent cx="2617878" cy="25590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707" r="59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9667" cy="2570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66E7" w:rsidRDefault="006E6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36.8pt;margin-top:115.4pt;width:185.9pt;height:110.6pt;z-index:25164441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pzIgIAACU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" stroked="f">
                <v:textbox style="mso-fit-shape-to-text:t">
                  <w:txbxContent>
                    <w:p w:rsidR="006E66E7" w:rsidRDefault="006E66E7">
                      <w:r w:rsidRPr="006E66E7"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4F868559" wp14:editId="76B683A4">
                            <wp:extent cx="2617878" cy="25590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707" r="59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29667" cy="2570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66E7" w:rsidRDefault="006E66E7"/>
                  </w:txbxContent>
                </v:textbox>
                <w10:wrap type="square"/>
              </v:shape>
            </w:pict>
          </mc:Fallback>
        </mc:AlternateContent>
      </w:r>
      <w:r w:rsidR="00827E96" w:rsidRPr="00BC48DA">
        <w:rPr>
          <w:noProof/>
          <w:lang w:val="en-CA" w:eastAsia="en-CA"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0150654D" wp14:editId="044ADD4B">
                <wp:simplePos x="0" y="0"/>
                <wp:positionH relativeFrom="column">
                  <wp:posOffset>25400</wp:posOffset>
                </wp:positionH>
                <wp:positionV relativeFrom="page">
                  <wp:posOffset>2374900</wp:posOffset>
                </wp:positionV>
                <wp:extent cx="1727200" cy="457200"/>
                <wp:effectExtent l="0" t="0" r="6350" b="0"/>
                <wp:wrapNone/>
                <wp:docPr id="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48DA" w:rsidRPr="00827E96" w:rsidRDefault="00827E96" w:rsidP="00BC48DA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0"/>
                                <w:szCs w:val="44"/>
                                <w:lang w:val="en"/>
                              </w:rPr>
                            </w:pPr>
                            <w:r w:rsidRPr="00827E96"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40"/>
                                <w:szCs w:val="44"/>
                                <w:lang w:val="en"/>
                              </w:rPr>
                              <w:t>Useful Websites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654D" id="Text Box 20" o:spid="_x0000_s1041" type="#_x0000_t202" style="position:absolute;margin-left:2pt;margin-top:187pt;width:136pt;height:36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BC48DA" w:rsidRPr="00827E96" w:rsidRDefault="00827E96" w:rsidP="00BC48DA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0"/>
                          <w:szCs w:val="44"/>
                          <w:lang w:val="en"/>
                        </w:rPr>
                      </w:pPr>
                      <w:r w:rsidRPr="00827E96">
                        <w:rPr>
                          <w:rFonts w:ascii="Arial" w:hAnsi="Arial" w:cs="Arial"/>
                          <w:color w:val="FFFFFF" w:themeColor="background1"/>
                          <w:w w:val="90"/>
                          <w:sz w:val="40"/>
                          <w:szCs w:val="44"/>
                          <w:lang w:val="en"/>
                        </w:rPr>
                        <w:t>Useful Websites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431B" w:rsidRPr="00BC48DA">
        <w:rPr>
          <w:noProof/>
          <w:lang w:val="en-CA" w:eastAsia="en-CA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63866B5C" wp14:editId="36D19B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71650" cy="9601200"/>
                <wp:effectExtent l="0" t="0" r="0" b="0"/>
                <wp:wrapNone/>
                <wp:docPr id="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6AEE0" id="Rectangle 3" o:spid="_x0000_s1026" style="position:absolute;margin-left:0;margin-top:0;width:139.5pt;height:756pt;z-index:251670016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" fillcolor="#2e3640" stroked="f" strokecolor="#212120" insetpen="t">
                <v:shadow color="#dcd6d4"/>
                <v:textbox inset="2.88pt,2.88pt,2.88pt,2.88pt"/>
                <w10:wrap anchorx="margin" anchory="margin"/>
              </v:rect>
            </w:pict>
          </mc:Fallback>
        </mc:AlternateContent>
      </w:r>
      <w:r w:rsidR="00BC48DA" w:rsidRPr="00BC48D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F26A026" wp14:editId="57DA7D7D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5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FBEA4" id="Freeform 27" o:spid="_x0000_s1026" style="position:absolute;margin-left:139.5pt;margin-top:18pt;width:436.5pt;height:116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BC48DA" w:rsidRPr="00BC48DA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30EA55C7" wp14:editId="28E980FF">
                <wp:simplePos x="0" y="0"/>
                <wp:positionH relativeFrom="column">
                  <wp:posOffset>0</wp:posOffset>
                </wp:positionH>
                <wp:positionV relativeFrom="paragraph">
                  <wp:posOffset>935990</wp:posOffset>
                </wp:positionV>
                <wp:extent cx="7306310" cy="973455"/>
                <wp:effectExtent l="0" t="0" r="27940" b="171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58" name="Freeform 28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9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2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F91F9" id="Group 57" o:spid="_x0000_s1026" style="position:absolute;margin-left:0;margin-top:73.7pt;width:575.3pt;height:76.65pt;z-index:251689472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">
                <v:shape id="Freeform 28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9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30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31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32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D15" w:rsidRDefault="009F1D15" w:rsidP="006843CF">
      <w:r>
        <w:separator/>
      </w:r>
    </w:p>
  </w:endnote>
  <w:endnote w:type="continuationSeparator" w:id="0">
    <w:p w:rsidR="009F1D15" w:rsidRDefault="009F1D1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D15" w:rsidRDefault="009F1D15" w:rsidP="006843CF">
      <w:r>
        <w:separator/>
      </w:r>
    </w:p>
  </w:footnote>
  <w:footnote w:type="continuationSeparator" w:id="0">
    <w:p w:rsidR="009F1D15" w:rsidRDefault="009F1D1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7F2E"/>
    <w:multiLevelType w:val="hybridMultilevel"/>
    <w:tmpl w:val="FA9E31E0"/>
    <w:lvl w:ilvl="0" w:tplc="F9DC1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87D"/>
    <w:multiLevelType w:val="hybridMultilevel"/>
    <w:tmpl w:val="29F634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1855"/>
    <w:multiLevelType w:val="hybridMultilevel"/>
    <w:tmpl w:val="5120D0C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71"/>
    <w:rsid w:val="00001C95"/>
    <w:rsid w:val="00005874"/>
    <w:rsid w:val="00037C29"/>
    <w:rsid w:val="000447F9"/>
    <w:rsid w:val="0006280B"/>
    <w:rsid w:val="000839F2"/>
    <w:rsid w:val="000C52F5"/>
    <w:rsid w:val="000D247E"/>
    <w:rsid w:val="000D3A49"/>
    <w:rsid w:val="00114C4E"/>
    <w:rsid w:val="00117A40"/>
    <w:rsid w:val="00146F5D"/>
    <w:rsid w:val="001544DD"/>
    <w:rsid w:val="001813FE"/>
    <w:rsid w:val="00194A9F"/>
    <w:rsid w:val="00194B1B"/>
    <w:rsid w:val="001B326D"/>
    <w:rsid w:val="00210B50"/>
    <w:rsid w:val="002742C9"/>
    <w:rsid w:val="002779D6"/>
    <w:rsid w:val="002807C7"/>
    <w:rsid w:val="002C705E"/>
    <w:rsid w:val="002D50D7"/>
    <w:rsid w:val="0031222D"/>
    <w:rsid w:val="00317BDC"/>
    <w:rsid w:val="00320704"/>
    <w:rsid w:val="0032431B"/>
    <w:rsid w:val="00333C62"/>
    <w:rsid w:val="00335AA7"/>
    <w:rsid w:val="00343939"/>
    <w:rsid w:val="0035286A"/>
    <w:rsid w:val="00361935"/>
    <w:rsid w:val="00387A59"/>
    <w:rsid w:val="003A2AB3"/>
    <w:rsid w:val="003A2E1E"/>
    <w:rsid w:val="003B6D67"/>
    <w:rsid w:val="003B7DE5"/>
    <w:rsid w:val="003C35C8"/>
    <w:rsid w:val="003D25D9"/>
    <w:rsid w:val="00404414"/>
    <w:rsid w:val="00406DA7"/>
    <w:rsid w:val="0041447F"/>
    <w:rsid w:val="00423551"/>
    <w:rsid w:val="004479AE"/>
    <w:rsid w:val="00453A38"/>
    <w:rsid w:val="00460C75"/>
    <w:rsid w:val="004953EC"/>
    <w:rsid w:val="004B6B4C"/>
    <w:rsid w:val="004C6DC1"/>
    <w:rsid w:val="0052326A"/>
    <w:rsid w:val="005731EF"/>
    <w:rsid w:val="00595839"/>
    <w:rsid w:val="005C4FDD"/>
    <w:rsid w:val="005F70E4"/>
    <w:rsid w:val="00606D3B"/>
    <w:rsid w:val="006843CF"/>
    <w:rsid w:val="00687CD4"/>
    <w:rsid w:val="006D0F6B"/>
    <w:rsid w:val="006D3524"/>
    <w:rsid w:val="006E66E7"/>
    <w:rsid w:val="00744D51"/>
    <w:rsid w:val="00786D16"/>
    <w:rsid w:val="00794852"/>
    <w:rsid w:val="007C0B93"/>
    <w:rsid w:val="007E55CB"/>
    <w:rsid w:val="007F0040"/>
    <w:rsid w:val="007F102A"/>
    <w:rsid w:val="007F53F9"/>
    <w:rsid w:val="008015CF"/>
    <w:rsid w:val="00816B3A"/>
    <w:rsid w:val="00827E96"/>
    <w:rsid w:val="00870AFE"/>
    <w:rsid w:val="008C6897"/>
    <w:rsid w:val="008D70BB"/>
    <w:rsid w:val="008F47E4"/>
    <w:rsid w:val="00901CC2"/>
    <w:rsid w:val="00904EDB"/>
    <w:rsid w:val="00952C76"/>
    <w:rsid w:val="00954567"/>
    <w:rsid w:val="00983A6F"/>
    <w:rsid w:val="009A5F81"/>
    <w:rsid w:val="009B67A1"/>
    <w:rsid w:val="009C44C3"/>
    <w:rsid w:val="009F1D15"/>
    <w:rsid w:val="009F6D8F"/>
    <w:rsid w:val="00A01515"/>
    <w:rsid w:val="00A30462"/>
    <w:rsid w:val="00A528DF"/>
    <w:rsid w:val="00A72785"/>
    <w:rsid w:val="00AA039C"/>
    <w:rsid w:val="00AD1554"/>
    <w:rsid w:val="00B01F5B"/>
    <w:rsid w:val="00B024DE"/>
    <w:rsid w:val="00B02EEF"/>
    <w:rsid w:val="00B23508"/>
    <w:rsid w:val="00B269C0"/>
    <w:rsid w:val="00B666DD"/>
    <w:rsid w:val="00B87E1D"/>
    <w:rsid w:val="00BC48DA"/>
    <w:rsid w:val="00C00256"/>
    <w:rsid w:val="00C03071"/>
    <w:rsid w:val="00C40BF9"/>
    <w:rsid w:val="00C47C64"/>
    <w:rsid w:val="00C97A4D"/>
    <w:rsid w:val="00CA769F"/>
    <w:rsid w:val="00CB15CC"/>
    <w:rsid w:val="00CB747B"/>
    <w:rsid w:val="00D12EC2"/>
    <w:rsid w:val="00D30E2F"/>
    <w:rsid w:val="00D44DA1"/>
    <w:rsid w:val="00D4599D"/>
    <w:rsid w:val="00D56485"/>
    <w:rsid w:val="00D66F7C"/>
    <w:rsid w:val="00D87BF9"/>
    <w:rsid w:val="00D93A3A"/>
    <w:rsid w:val="00DA7EB1"/>
    <w:rsid w:val="00DC1C9A"/>
    <w:rsid w:val="00DC3181"/>
    <w:rsid w:val="00E03B33"/>
    <w:rsid w:val="00E23B4A"/>
    <w:rsid w:val="00E404D9"/>
    <w:rsid w:val="00E5362E"/>
    <w:rsid w:val="00E5552E"/>
    <w:rsid w:val="00E65CBA"/>
    <w:rsid w:val="00E9676F"/>
    <w:rsid w:val="00EA5CDA"/>
    <w:rsid w:val="00EB0396"/>
    <w:rsid w:val="00EE107D"/>
    <w:rsid w:val="00EE5197"/>
    <w:rsid w:val="00F0631F"/>
    <w:rsid w:val="00F15D58"/>
    <w:rsid w:val="00F34B07"/>
    <w:rsid w:val="00F75ADB"/>
    <w:rsid w:val="00F9336C"/>
    <w:rsid w:val="00FA47FE"/>
    <w:rsid w:val="00FA732A"/>
    <w:rsid w:val="00F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7D1E8-AF92-4427-A29F-9E4ADD8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2A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3B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A9F"/>
    <w:pPr>
      <w:ind w:left="720"/>
      <w:contextualSpacing/>
    </w:pPr>
  </w:style>
  <w:style w:type="character" w:styleId="FollowedHyperlink">
    <w:name w:val="FollowedHyperlink"/>
    <w:basedOn w:val="DefaultParagraphFont"/>
    <w:rsid w:val="00816B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005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874"/>
    <w:rPr>
      <w:rFonts w:ascii="Segoe UI" w:hAnsi="Segoe UI" w:cs="Segoe UI"/>
      <w:color w:val="21212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servicealberta.ca/Societies.cf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ervicealberta.ca/Societies.cfm" TargetMode="External"/><Relationship Id="rId17" Type="http://schemas.openxmlformats.org/officeDocument/2006/relationships/image" Target="media/image5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image" Target="media/image40.emf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.greavett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31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jasmin.greavett</dc:creator>
  <cp:keywords/>
  <dc:description/>
  <cp:lastModifiedBy>Shahnaz Shahtoosi</cp:lastModifiedBy>
  <cp:revision>2</cp:revision>
  <cp:lastPrinted>2018-05-28T19:59:00Z</cp:lastPrinted>
  <dcterms:created xsi:type="dcterms:W3CDTF">2019-08-19T15:20:00Z</dcterms:created>
  <dcterms:modified xsi:type="dcterms:W3CDTF">2019-08-19T15:20:00Z</dcterms:modified>
</cp:coreProperties>
</file>